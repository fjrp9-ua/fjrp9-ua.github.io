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0"/>
        <w:gridCol w:w="775"/>
        <w:gridCol w:w="6462"/>
      </w:tblGrid>
      <w:tr w:rsidR="001B2ABD" w:rsidRPr="0059649E" w14:paraId="3391AA12" w14:textId="77777777" w:rsidTr="00D73D4C">
        <w:trPr>
          <w:trHeight w:val="14459"/>
        </w:trPr>
        <w:tc>
          <w:tcPr>
            <w:tcW w:w="3540" w:type="dxa"/>
          </w:tcPr>
          <w:p w14:paraId="6AB1D856" w14:textId="3A1F12FB" w:rsidR="009A3A1D" w:rsidRDefault="00D73D4C" w:rsidP="009A3A1D">
            <w:pPr>
              <w:pStyle w:val="Ttulo"/>
              <w:jc w:val="center"/>
              <w:rPr>
                <w:sz w:val="72"/>
                <w:szCs w:val="72"/>
              </w:rPr>
            </w:pPr>
            <w:r w:rsidRPr="00835AD9">
              <w:rPr>
                <w:noProof/>
              </w:rPr>
              <w:drawing>
                <wp:inline distT="0" distB="0" distL="0" distR="0" wp14:anchorId="5528025F" wp14:editId="1A42ABA9">
                  <wp:extent cx="1762125" cy="1762125"/>
                  <wp:effectExtent l="0" t="0" r="9525" b="9525"/>
                  <wp:docPr id="18312548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6212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F6E9A" w14:textId="47ED03A6" w:rsidR="009A3A1D" w:rsidRPr="009A3A1D" w:rsidRDefault="009A3A1D" w:rsidP="009A3A1D">
            <w:pPr>
              <w:pStyle w:val="Ttulo"/>
              <w:jc w:val="center"/>
              <w:rPr>
                <w:sz w:val="32"/>
                <w:szCs w:val="32"/>
              </w:rPr>
            </w:pPr>
            <w:r w:rsidRPr="009A3A1D">
              <w:rPr>
                <w:sz w:val="36"/>
                <w:szCs w:val="36"/>
              </w:rPr>
              <w:t>F</w:t>
            </w:r>
            <w:r w:rsidRPr="009A3A1D">
              <w:rPr>
                <w:sz w:val="32"/>
                <w:szCs w:val="32"/>
              </w:rPr>
              <w:t>rancisco</w:t>
            </w:r>
            <w:r w:rsidRPr="009A3A1D">
              <w:rPr>
                <w:sz w:val="36"/>
                <w:szCs w:val="36"/>
              </w:rPr>
              <w:t xml:space="preserve"> J</w:t>
            </w:r>
            <w:r w:rsidRPr="009A3A1D">
              <w:rPr>
                <w:sz w:val="32"/>
                <w:szCs w:val="32"/>
              </w:rPr>
              <w:t>osé</w:t>
            </w:r>
            <w:r w:rsidRPr="009A3A1D">
              <w:rPr>
                <w:sz w:val="36"/>
                <w:szCs w:val="36"/>
              </w:rPr>
              <w:t xml:space="preserve"> R</w:t>
            </w:r>
            <w:r w:rsidRPr="009A3A1D">
              <w:rPr>
                <w:sz w:val="32"/>
                <w:szCs w:val="32"/>
              </w:rPr>
              <w:t>amírez</w:t>
            </w:r>
            <w:r w:rsidRPr="009A3A1D">
              <w:rPr>
                <w:sz w:val="36"/>
                <w:szCs w:val="36"/>
              </w:rPr>
              <w:t xml:space="preserve"> P</w:t>
            </w:r>
            <w:r w:rsidRPr="009A3A1D">
              <w:rPr>
                <w:sz w:val="32"/>
                <w:szCs w:val="32"/>
              </w:rPr>
              <w:t>araíso</w:t>
            </w:r>
          </w:p>
          <w:p w14:paraId="563EE336" w14:textId="43A57E0E" w:rsidR="009A3A1D" w:rsidRPr="0073113B" w:rsidRDefault="009A3A1D" w:rsidP="009A3A1D">
            <w:pPr>
              <w:jc w:val="center"/>
              <w:rPr>
                <w:sz w:val="20"/>
                <w:szCs w:val="24"/>
              </w:rPr>
            </w:pPr>
            <w:r w:rsidRPr="0073113B">
              <w:rPr>
                <w:sz w:val="22"/>
                <w:szCs w:val="28"/>
              </w:rPr>
              <w:t>Ingeniero Informático</w:t>
            </w:r>
            <w:r w:rsidR="00C51527" w:rsidRPr="0073113B">
              <w:rPr>
                <w:sz w:val="22"/>
                <w:szCs w:val="28"/>
              </w:rPr>
              <w:t xml:space="preserve"> </w:t>
            </w:r>
          </w:p>
          <w:sdt>
            <w:sdtPr>
              <w:id w:val="-1711873194"/>
              <w:placeholder>
                <w:docPart w:val="56AFEDC7A6DF452D95D84B62D721886D"/>
              </w:placeholder>
              <w:temporary/>
              <w:showingPlcHdr/>
              <w15:appearance w15:val="hidden"/>
            </w:sdtPr>
            <w:sdtContent>
              <w:p w14:paraId="14BE8658" w14:textId="7B99CC48" w:rsidR="001B2ABD" w:rsidRPr="00BD66EE" w:rsidRDefault="00036450" w:rsidP="009A3A1D">
                <w:pPr>
                  <w:pStyle w:val="Ttulo3"/>
                  <w:spacing w:after="0"/>
                </w:pPr>
                <w:r w:rsidRPr="00BD66EE">
                  <w:rPr>
                    <w:sz w:val="24"/>
                    <w:lang w:bidi="es-ES"/>
                  </w:rPr>
                  <w:t>Perfil</w:t>
                </w:r>
              </w:p>
            </w:sdtContent>
          </w:sdt>
          <w:p w14:paraId="1EC098A6" w14:textId="2A546E02" w:rsidR="00D40685" w:rsidRDefault="005F5F3C" w:rsidP="00C51527">
            <w:pPr>
              <w:jc w:val="both"/>
            </w:pPr>
            <w:r w:rsidRPr="00BD66EE">
              <w:t>Graduado en</w:t>
            </w:r>
            <w:r w:rsidR="008E7471" w:rsidRPr="00BD66EE">
              <w:t xml:space="preserve"> Ingeniería Informática comprometido con el aprendizaje</w:t>
            </w:r>
            <w:r w:rsidR="00D40685" w:rsidRPr="00BD66EE">
              <w:t xml:space="preserve"> </w:t>
            </w:r>
            <w:r w:rsidR="008E7471" w:rsidRPr="00BD66EE">
              <w:t>continuo y entusiasmado por desarrollar</w:t>
            </w:r>
            <w:r w:rsidR="00D40685" w:rsidRPr="00BD66EE">
              <w:t xml:space="preserve"> </w:t>
            </w:r>
            <w:r w:rsidR="008E7471" w:rsidRPr="00BD66EE">
              <w:t>mis habilidades en el</w:t>
            </w:r>
            <w:r w:rsidR="00D40685" w:rsidRPr="00BD66EE">
              <w:t xml:space="preserve"> </w:t>
            </w:r>
            <w:r w:rsidR="008E7471" w:rsidRPr="00BD66EE">
              <w:t>campo de la informática.</w:t>
            </w:r>
          </w:p>
          <w:p w14:paraId="4F3F2B8F" w14:textId="5FB8A0F3" w:rsidR="000E697B" w:rsidRPr="00BD66EE" w:rsidRDefault="000E697B" w:rsidP="00C51527">
            <w:pPr>
              <w:jc w:val="both"/>
            </w:pPr>
            <w:r>
              <w:t>Nacido el 24/01/2002.</w:t>
            </w:r>
          </w:p>
          <w:sdt>
            <w:sdtPr>
              <w:id w:val="-1954003311"/>
              <w:placeholder>
                <w:docPart w:val="13FED39E24A348DDB8F646B051ABE712"/>
              </w:placeholder>
              <w:temporary/>
              <w:showingPlcHdr/>
              <w15:appearance w15:val="hidden"/>
            </w:sdtPr>
            <w:sdtContent>
              <w:p w14:paraId="0B52CF97" w14:textId="77777777" w:rsidR="00036450" w:rsidRPr="00BD66EE" w:rsidRDefault="00CB0055" w:rsidP="009A3A1D">
                <w:pPr>
                  <w:pStyle w:val="Ttulo3"/>
                  <w:spacing w:after="0"/>
                </w:pPr>
                <w:r w:rsidRPr="00BD66EE">
                  <w:rPr>
                    <w:lang w:bidi="es-ES"/>
                  </w:rPr>
                  <w:t>Contacto</w:t>
                </w:r>
              </w:p>
            </w:sdtContent>
          </w:sdt>
          <w:p w14:paraId="2B758E1D" w14:textId="2D04AE43" w:rsidR="004D3011" w:rsidRPr="00A73AEC" w:rsidRDefault="00A73AEC" w:rsidP="004D3011">
            <w:pPr>
              <w:rPr>
                <w:szCs w:val="18"/>
              </w:rPr>
            </w:pPr>
            <w:r w:rsidRPr="00A73AEC">
              <w:rPr>
                <w:szCs w:val="18"/>
              </w:rPr>
              <w:t xml:space="preserve">Teléfono: </w:t>
            </w:r>
            <w:r w:rsidR="009A3A1D" w:rsidRPr="00A73AEC">
              <w:rPr>
                <w:szCs w:val="18"/>
              </w:rPr>
              <w:t xml:space="preserve">+34 </w:t>
            </w:r>
            <w:r w:rsidR="00C61D09" w:rsidRPr="00A73AEC">
              <w:rPr>
                <w:szCs w:val="18"/>
              </w:rPr>
              <w:t>620 3</w:t>
            </w:r>
            <w:r w:rsidR="0087178D" w:rsidRPr="00A73AEC">
              <w:rPr>
                <w:szCs w:val="18"/>
              </w:rPr>
              <w:t xml:space="preserve">1 </w:t>
            </w:r>
            <w:r w:rsidR="00C61D09" w:rsidRPr="00A73AEC">
              <w:rPr>
                <w:szCs w:val="18"/>
              </w:rPr>
              <w:t>49</w:t>
            </w:r>
            <w:r w:rsidR="0087178D" w:rsidRPr="00A73AEC">
              <w:rPr>
                <w:szCs w:val="18"/>
              </w:rPr>
              <w:t xml:space="preserve"> </w:t>
            </w:r>
            <w:r w:rsidR="00C61D09" w:rsidRPr="00A73AEC">
              <w:rPr>
                <w:szCs w:val="18"/>
              </w:rPr>
              <w:t>30</w:t>
            </w:r>
          </w:p>
          <w:p w14:paraId="0B3E61E4" w14:textId="1ACD45AD" w:rsidR="00036450" w:rsidRPr="00A73AEC" w:rsidRDefault="00A73AEC" w:rsidP="004D3011">
            <w:r w:rsidRPr="00A73AEC">
              <w:t xml:space="preserve">Email: </w:t>
            </w:r>
            <w:hyperlink r:id="rId10" w:history="1">
              <w:r w:rsidRPr="00A73AEC">
                <w:rPr>
                  <w:rStyle w:val="Hipervnculo"/>
                  <w:color w:val="355D7E" w:themeColor="accent1" w:themeShade="80"/>
                  <w:sz w:val="16"/>
                  <w:szCs w:val="16"/>
                </w:rPr>
                <w:t>franciscojramirezparaiso002@gmail.com</w:t>
              </w:r>
            </w:hyperlink>
          </w:p>
          <w:p w14:paraId="55A54E0F" w14:textId="76FAC291" w:rsidR="00D73D4C" w:rsidRPr="00A73AEC" w:rsidRDefault="00A73AEC" w:rsidP="004D3011">
            <w:pPr>
              <w:rPr>
                <w:sz w:val="16"/>
                <w:szCs w:val="16"/>
                <w:lang w:val="en-GB"/>
              </w:rPr>
            </w:pPr>
            <w:r w:rsidRPr="00A73AEC">
              <w:rPr>
                <w:sz w:val="16"/>
                <w:szCs w:val="16"/>
                <w:lang w:val="en-GB"/>
              </w:rPr>
              <w:t xml:space="preserve">LinkedIn: </w:t>
            </w:r>
            <w:hyperlink r:id="rId11" w:history="1">
              <w:r w:rsidRPr="00A73AEC">
                <w:rPr>
                  <w:rStyle w:val="Hipervnculo"/>
                  <w:color w:val="355D7E" w:themeColor="accent1" w:themeShade="80"/>
                  <w:sz w:val="16"/>
                  <w:szCs w:val="16"/>
                  <w:lang w:val="en-GB"/>
                </w:rPr>
                <w:t>www.linkedin.com/in/francisco-jose-ramirez-paraiso</w:t>
              </w:r>
            </w:hyperlink>
          </w:p>
          <w:p w14:paraId="78CEF356" w14:textId="3266455B" w:rsidR="009A3A1D" w:rsidRPr="00BD66EE" w:rsidRDefault="007922D8" w:rsidP="009A3A1D">
            <w:pPr>
              <w:pStyle w:val="Ttulo2"/>
              <w:rPr>
                <w:szCs w:val="22"/>
              </w:rPr>
            </w:pPr>
            <w:r w:rsidRPr="00BD66EE">
              <w:rPr>
                <w:szCs w:val="22"/>
              </w:rPr>
              <w:t>Habilidades interpersonales</w:t>
            </w:r>
          </w:p>
          <w:p w14:paraId="5BC4DEA7" w14:textId="19906A17" w:rsidR="009A3A1D" w:rsidRPr="00BD66EE" w:rsidRDefault="009A3A1D" w:rsidP="009A3A1D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>- Organización.</w:t>
            </w:r>
          </w:p>
          <w:p w14:paraId="2A9E8B4E" w14:textId="10717F64" w:rsidR="009A3A1D" w:rsidRPr="00BD66EE" w:rsidRDefault="009A3A1D" w:rsidP="009A3A1D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>- Resolución de problemas.</w:t>
            </w:r>
          </w:p>
          <w:p w14:paraId="6571B39B" w14:textId="77777777" w:rsidR="007922D8" w:rsidRPr="00BD66EE" w:rsidRDefault="009A3A1D" w:rsidP="009A3A1D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>- Trabajo en equipo.</w:t>
            </w:r>
          </w:p>
          <w:p w14:paraId="4C329BF2" w14:textId="7B243DD6" w:rsidR="009A3A1D" w:rsidRPr="00BD66EE" w:rsidRDefault="007922D8" w:rsidP="009A3A1D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 xml:space="preserve">- </w:t>
            </w:r>
            <w:r w:rsidR="009A3A1D" w:rsidRPr="00BD66EE">
              <w:rPr>
                <w:sz w:val="20"/>
                <w:szCs w:val="20"/>
              </w:rPr>
              <w:t>Responsabilidad y entrega.</w:t>
            </w:r>
          </w:p>
          <w:p w14:paraId="7A768060" w14:textId="37D09282" w:rsidR="007922D8" w:rsidRPr="00BD66EE" w:rsidRDefault="007922D8" w:rsidP="009A3A1D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>- Pensamiento crítico.</w:t>
            </w:r>
          </w:p>
          <w:p w14:paraId="7AEE0F67" w14:textId="679EA2E8" w:rsidR="007922D8" w:rsidRPr="00BD66EE" w:rsidRDefault="007922D8" w:rsidP="009A3A1D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>- Proactiv</w:t>
            </w:r>
            <w:r w:rsidR="00E25BCD" w:rsidRPr="00BD66EE">
              <w:rPr>
                <w:sz w:val="20"/>
                <w:szCs w:val="20"/>
              </w:rPr>
              <w:t>idad</w:t>
            </w:r>
            <w:r w:rsidRPr="00BD66EE">
              <w:rPr>
                <w:sz w:val="20"/>
                <w:szCs w:val="20"/>
              </w:rPr>
              <w:t>.</w:t>
            </w:r>
          </w:p>
          <w:p w14:paraId="65D9302C" w14:textId="299CE6A6" w:rsidR="005910B9" w:rsidRPr="00BD66EE" w:rsidRDefault="005910B9" w:rsidP="009A3A1D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>- Creatividad e innovación.</w:t>
            </w:r>
          </w:p>
          <w:p w14:paraId="46471B4E" w14:textId="6F92324E" w:rsidR="007922D8" w:rsidRPr="00BD66EE" w:rsidRDefault="007922D8" w:rsidP="007922D8">
            <w:pPr>
              <w:pStyle w:val="Ttulo2"/>
              <w:rPr>
                <w:szCs w:val="22"/>
              </w:rPr>
            </w:pPr>
            <w:r w:rsidRPr="00BD66EE">
              <w:rPr>
                <w:szCs w:val="22"/>
              </w:rPr>
              <w:t>Habilidades técnicas</w:t>
            </w:r>
          </w:p>
          <w:p w14:paraId="30EF6B29" w14:textId="77777777" w:rsidR="007922D8" w:rsidRPr="00BD66EE" w:rsidRDefault="007922D8" w:rsidP="00BD66EE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 xml:space="preserve">- Lenguajes de programación: C++, C#, CSS, HTML, </w:t>
            </w:r>
            <w:r w:rsidRPr="000E697B">
              <w:rPr>
                <w:sz w:val="20"/>
                <w:szCs w:val="20"/>
              </w:rPr>
              <w:t>Java</w:t>
            </w:r>
            <w:r w:rsidRPr="00BD66EE">
              <w:rPr>
                <w:sz w:val="20"/>
                <w:szCs w:val="20"/>
              </w:rPr>
              <w:t>, JavaScript, PHP, Python, SQL.</w:t>
            </w:r>
          </w:p>
          <w:p w14:paraId="02538371" w14:textId="2335B849" w:rsidR="00C51527" w:rsidRPr="00BD66EE" w:rsidRDefault="00C51527" w:rsidP="00BD66EE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BD66EE">
              <w:rPr>
                <w:sz w:val="20"/>
                <w:szCs w:val="20"/>
                <w:lang w:val="en-GB"/>
              </w:rPr>
              <w:t xml:space="preserve">- </w:t>
            </w:r>
            <w:r w:rsidRPr="00BD66EE">
              <w:rPr>
                <w:i/>
                <w:iCs/>
                <w:sz w:val="20"/>
                <w:szCs w:val="20"/>
                <w:lang w:val="en-GB"/>
              </w:rPr>
              <w:t>Frameworks</w:t>
            </w:r>
            <w:r w:rsidRPr="00BD66EE">
              <w:rPr>
                <w:sz w:val="20"/>
                <w:szCs w:val="20"/>
                <w:lang w:val="en-GB"/>
              </w:rPr>
              <w:t>:</w:t>
            </w:r>
            <w:r w:rsidR="00BD66EE">
              <w:rPr>
                <w:sz w:val="20"/>
                <w:szCs w:val="20"/>
                <w:lang w:val="en-GB"/>
              </w:rPr>
              <w:t xml:space="preserve"> </w:t>
            </w:r>
            <w:r w:rsidRPr="00BD66EE">
              <w:rPr>
                <w:sz w:val="20"/>
                <w:szCs w:val="20"/>
                <w:lang w:val="en-GB"/>
              </w:rPr>
              <w:t xml:space="preserve">Laravel, </w:t>
            </w:r>
            <w:r w:rsidRPr="000E697B">
              <w:rPr>
                <w:sz w:val="20"/>
                <w:szCs w:val="20"/>
                <w:lang w:val="en-GB"/>
              </w:rPr>
              <w:t>Spring</w:t>
            </w:r>
            <w:r w:rsidRPr="00BD66EE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0E697B">
              <w:rPr>
                <w:sz w:val="20"/>
                <w:szCs w:val="20"/>
                <w:lang w:val="en-GB"/>
              </w:rPr>
              <w:t>Framework</w:t>
            </w:r>
            <w:r w:rsidRPr="00BD66EE">
              <w:rPr>
                <w:sz w:val="20"/>
                <w:szCs w:val="20"/>
                <w:lang w:val="en-GB"/>
              </w:rPr>
              <w:t>,</w:t>
            </w:r>
            <w:r w:rsidR="00984A43" w:rsidRPr="00BD66EE">
              <w:rPr>
                <w:sz w:val="20"/>
                <w:szCs w:val="20"/>
                <w:lang w:val="en-GB"/>
              </w:rPr>
              <w:t xml:space="preserve"> </w:t>
            </w:r>
            <w:r w:rsidR="00984A43" w:rsidRPr="000E697B">
              <w:rPr>
                <w:sz w:val="20"/>
                <w:szCs w:val="20"/>
                <w:lang w:val="en-GB"/>
              </w:rPr>
              <w:t>Spring Boot</w:t>
            </w:r>
            <w:r w:rsidR="00984A43" w:rsidRPr="00BD66EE">
              <w:rPr>
                <w:sz w:val="20"/>
                <w:szCs w:val="20"/>
                <w:lang w:val="en-GB"/>
              </w:rPr>
              <w:t>,</w:t>
            </w:r>
            <w:r w:rsidR="000E697B">
              <w:rPr>
                <w:sz w:val="20"/>
                <w:szCs w:val="20"/>
                <w:lang w:val="en-GB"/>
              </w:rPr>
              <w:t xml:space="preserve"> </w:t>
            </w:r>
            <w:r w:rsidRPr="00BD66EE">
              <w:rPr>
                <w:sz w:val="20"/>
                <w:szCs w:val="20"/>
                <w:lang w:val="en-GB"/>
              </w:rPr>
              <w:t>.NET.</w:t>
            </w:r>
          </w:p>
          <w:p w14:paraId="7F375BB6" w14:textId="26AF88C2" w:rsidR="00C51527" w:rsidRPr="00BD66EE" w:rsidRDefault="00C51527" w:rsidP="00BD66EE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 xml:space="preserve">- Bases de datos: MySQL, </w:t>
            </w:r>
            <w:proofErr w:type="spellStart"/>
            <w:r w:rsidRPr="00BD66EE">
              <w:rPr>
                <w:sz w:val="20"/>
                <w:szCs w:val="20"/>
              </w:rPr>
              <w:t>MariaDB</w:t>
            </w:r>
            <w:proofErr w:type="spellEnd"/>
            <w:r w:rsidRPr="00BD66EE">
              <w:rPr>
                <w:sz w:val="20"/>
                <w:szCs w:val="20"/>
              </w:rPr>
              <w:t xml:space="preserve">, PostgreSQL, Microsoft SQL Server. </w:t>
            </w:r>
          </w:p>
          <w:p w14:paraId="0D8524A0" w14:textId="1F441A92" w:rsidR="00D73D4C" w:rsidRPr="00D73D4C" w:rsidRDefault="007922D8" w:rsidP="00BD66EE">
            <w:pPr>
              <w:spacing w:line="360" w:lineRule="auto"/>
              <w:rPr>
                <w:sz w:val="20"/>
                <w:szCs w:val="20"/>
              </w:rPr>
            </w:pPr>
            <w:r w:rsidRPr="00BD66EE">
              <w:rPr>
                <w:sz w:val="20"/>
                <w:szCs w:val="20"/>
              </w:rPr>
              <w:t xml:space="preserve">- Uso de </w:t>
            </w:r>
            <w:r w:rsidRPr="00BD66EE">
              <w:rPr>
                <w:b/>
                <w:bCs/>
                <w:sz w:val="20"/>
                <w:szCs w:val="20"/>
              </w:rPr>
              <w:t>Git</w:t>
            </w:r>
            <w:r w:rsidRPr="00BD66EE">
              <w:rPr>
                <w:sz w:val="20"/>
                <w:szCs w:val="20"/>
              </w:rPr>
              <w:t xml:space="preserve"> y </w:t>
            </w:r>
            <w:r w:rsidRPr="00BD66EE">
              <w:rPr>
                <w:b/>
                <w:bCs/>
                <w:sz w:val="20"/>
                <w:szCs w:val="20"/>
              </w:rPr>
              <w:t>GitH</w:t>
            </w:r>
            <w:r w:rsidR="00D73D4C">
              <w:rPr>
                <w:b/>
                <w:bCs/>
                <w:sz w:val="20"/>
                <w:szCs w:val="20"/>
              </w:rPr>
              <w:t>ub.</w:t>
            </w:r>
          </w:p>
        </w:tc>
        <w:tc>
          <w:tcPr>
            <w:tcW w:w="775" w:type="dxa"/>
          </w:tcPr>
          <w:p w14:paraId="47DAC19A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2" w:type="dxa"/>
          </w:tcPr>
          <w:p w14:paraId="5F395C23" w14:textId="702A5B6B" w:rsidR="005F5F3C" w:rsidRPr="00973322" w:rsidRDefault="005F5F3C" w:rsidP="005F5F3C">
            <w:pPr>
              <w:pStyle w:val="Ttulo2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EXPERIENCIA</w:t>
            </w:r>
          </w:p>
          <w:p w14:paraId="36908FA5" w14:textId="27BC8492" w:rsidR="005F5F3C" w:rsidRPr="00973322" w:rsidRDefault="005F5F3C" w:rsidP="005F5F3C">
            <w:pPr>
              <w:pStyle w:val="Ttulo4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Analista y desarrollador software</w:t>
            </w:r>
          </w:p>
          <w:p w14:paraId="62E37A1E" w14:textId="20CC7D46" w:rsidR="005F5F3C" w:rsidRPr="00973322" w:rsidRDefault="005F5F3C" w:rsidP="005F5F3C">
            <w:pPr>
              <w:pStyle w:val="Fecha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Alicante, </w:t>
            </w:r>
            <w:r w:rsidR="00BD66EE">
              <w:rPr>
                <w:sz w:val="24"/>
                <w:szCs w:val="32"/>
              </w:rPr>
              <w:t>febrero</w:t>
            </w:r>
            <w:r>
              <w:rPr>
                <w:sz w:val="24"/>
                <w:szCs w:val="32"/>
              </w:rPr>
              <w:t xml:space="preserve"> 2024</w:t>
            </w:r>
            <w:r w:rsidRPr="00973322">
              <w:rPr>
                <w:sz w:val="24"/>
                <w:szCs w:val="32"/>
                <w:lang w:bidi="es-ES"/>
              </w:rPr>
              <w:t xml:space="preserve"> </w:t>
            </w:r>
            <w:r>
              <w:rPr>
                <w:sz w:val="24"/>
                <w:szCs w:val="32"/>
                <w:lang w:bidi="es-ES"/>
              </w:rPr>
              <w:t>–</w:t>
            </w:r>
            <w:r w:rsidRPr="00973322">
              <w:rPr>
                <w:sz w:val="24"/>
                <w:szCs w:val="32"/>
                <w:lang w:bidi="es-ES"/>
              </w:rPr>
              <w:t xml:space="preserve"> </w:t>
            </w:r>
            <w:r>
              <w:rPr>
                <w:sz w:val="24"/>
                <w:szCs w:val="32"/>
              </w:rPr>
              <w:t>actualidad</w:t>
            </w:r>
          </w:p>
          <w:p w14:paraId="4EF31ADB" w14:textId="1E5859C5" w:rsidR="005F5F3C" w:rsidRDefault="005F5F3C" w:rsidP="005F5F3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AGRUPACIÓN SANITARIA SEGUROS S.A. - ASSSA</w:t>
            </w:r>
            <w:r w:rsidRPr="00973322">
              <w:rPr>
                <w:sz w:val="24"/>
                <w:szCs w:val="32"/>
              </w:rPr>
              <w:t>.</w:t>
            </w:r>
          </w:p>
          <w:p w14:paraId="3C4A31E6" w14:textId="77777777" w:rsidR="00A43652" w:rsidRDefault="00A43652" w:rsidP="00A43652">
            <w:pPr>
              <w:pStyle w:val="Prrafodelista"/>
              <w:rPr>
                <w:sz w:val="22"/>
                <w:szCs w:val="28"/>
              </w:rPr>
            </w:pPr>
          </w:p>
          <w:p w14:paraId="25FDD821" w14:textId="55472FAD" w:rsidR="00E008C8" w:rsidRPr="00E008C8" w:rsidRDefault="00A43652" w:rsidP="00E008C8">
            <w:pPr>
              <w:pStyle w:val="Ttulo4"/>
              <w:numPr>
                <w:ilvl w:val="0"/>
                <w:numId w:val="21"/>
              </w:numPr>
              <w:jc w:val="both"/>
              <w:rPr>
                <w:sz w:val="22"/>
                <w:szCs w:val="28"/>
              </w:rPr>
            </w:pPr>
            <w:r w:rsidRPr="00941536">
              <w:rPr>
                <w:sz w:val="22"/>
                <w:szCs w:val="28"/>
              </w:rPr>
              <w:t xml:space="preserve">Desarrollo de una aplicación web </w:t>
            </w:r>
            <w:r w:rsidR="005D3E0D" w:rsidRPr="00941536">
              <w:rPr>
                <w:sz w:val="22"/>
                <w:szCs w:val="28"/>
              </w:rPr>
              <w:t>de uso interno para el control de horario, fichajes en el trabajo y gestión de recursos humanos</w:t>
            </w:r>
            <w:r w:rsidR="00E008C8">
              <w:rPr>
                <w:sz w:val="22"/>
                <w:szCs w:val="28"/>
              </w:rPr>
              <w:t>.</w:t>
            </w:r>
            <w:r w:rsidR="00E008C8" w:rsidRPr="00835AD9">
              <w:rPr>
                <w:b w:val="0"/>
                <w:bCs/>
                <w:sz w:val="22"/>
                <w:szCs w:val="28"/>
              </w:rPr>
              <w:t xml:space="preserve"> </w:t>
            </w:r>
            <w:r w:rsidR="00E008C8">
              <w:rPr>
                <w:b w:val="0"/>
                <w:bCs/>
                <w:sz w:val="22"/>
                <w:szCs w:val="28"/>
              </w:rPr>
              <w:br/>
              <w:t>Tecnologías</w:t>
            </w:r>
            <w:r w:rsidR="00E008C8" w:rsidRPr="00835AD9">
              <w:rPr>
                <w:b w:val="0"/>
                <w:bCs/>
                <w:sz w:val="22"/>
                <w:szCs w:val="28"/>
              </w:rPr>
              <w:t xml:space="preserve">: C# | ASP.NET | HTML | CSS | JavaScript | SQL Server | </w:t>
            </w:r>
            <w:proofErr w:type="spellStart"/>
            <w:r w:rsidR="00E008C8" w:rsidRPr="00835AD9">
              <w:rPr>
                <w:b w:val="0"/>
                <w:bCs/>
                <w:sz w:val="22"/>
                <w:szCs w:val="28"/>
              </w:rPr>
              <w:t>Entity</w:t>
            </w:r>
            <w:proofErr w:type="spellEnd"/>
            <w:r w:rsidR="00E008C8" w:rsidRPr="00835AD9">
              <w:rPr>
                <w:b w:val="0"/>
                <w:bCs/>
                <w:sz w:val="22"/>
                <w:szCs w:val="28"/>
              </w:rPr>
              <w:t xml:space="preserve"> Framework | LINQ</w:t>
            </w:r>
          </w:p>
          <w:p w14:paraId="2802F6C8" w14:textId="77777777" w:rsidR="00984A43" w:rsidRPr="00984A43" w:rsidRDefault="00984A43" w:rsidP="00984A43">
            <w:pPr>
              <w:rPr>
                <w:sz w:val="22"/>
              </w:rPr>
            </w:pPr>
          </w:p>
          <w:p w14:paraId="64EF4A05" w14:textId="7421F1D3" w:rsidR="00C260BE" w:rsidRPr="00941536" w:rsidRDefault="009225F6" w:rsidP="00941536">
            <w:pPr>
              <w:pStyle w:val="Ttulo4"/>
              <w:numPr>
                <w:ilvl w:val="0"/>
                <w:numId w:val="21"/>
              </w:numPr>
              <w:jc w:val="both"/>
              <w:rPr>
                <w:b w:val="0"/>
                <w:bCs/>
                <w:sz w:val="22"/>
                <w:szCs w:val="28"/>
              </w:rPr>
            </w:pPr>
            <w:r>
              <w:rPr>
                <w:sz w:val="22"/>
                <w:szCs w:val="28"/>
              </w:rPr>
              <w:t>Desarrollo de múltiples funcionalidades, mantenimiento y automatización de procesos en una aplicación web</w:t>
            </w:r>
            <w:r w:rsidR="00E008C8">
              <w:rPr>
                <w:sz w:val="22"/>
                <w:szCs w:val="28"/>
              </w:rPr>
              <w:t>.</w:t>
            </w:r>
            <w:r>
              <w:rPr>
                <w:sz w:val="22"/>
                <w:szCs w:val="28"/>
              </w:rPr>
              <w:t xml:space="preserve"> </w:t>
            </w:r>
            <w:r w:rsidR="00E008C8">
              <w:rPr>
                <w:sz w:val="22"/>
                <w:szCs w:val="28"/>
              </w:rPr>
              <w:br/>
            </w:r>
            <w:r w:rsidR="00E008C8">
              <w:rPr>
                <w:b w:val="0"/>
                <w:bCs/>
                <w:sz w:val="22"/>
                <w:szCs w:val="28"/>
              </w:rPr>
              <w:t>Tecnologías</w:t>
            </w:r>
            <w:r w:rsidR="00E008C8" w:rsidRPr="00835AD9">
              <w:rPr>
                <w:b w:val="0"/>
                <w:bCs/>
                <w:sz w:val="22"/>
                <w:szCs w:val="28"/>
              </w:rPr>
              <w:t xml:space="preserve">: C# | ASP.NET | HTML | CSS | JavaScript | SQL Server | </w:t>
            </w:r>
            <w:proofErr w:type="spellStart"/>
            <w:r w:rsidR="00E008C8" w:rsidRPr="00835AD9">
              <w:rPr>
                <w:b w:val="0"/>
                <w:bCs/>
                <w:sz w:val="22"/>
                <w:szCs w:val="28"/>
              </w:rPr>
              <w:t>Entity</w:t>
            </w:r>
            <w:proofErr w:type="spellEnd"/>
            <w:r w:rsidR="00E008C8" w:rsidRPr="00835AD9">
              <w:rPr>
                <w:b w:val="0"/>
                <w:bCs/>
                <w:sz w:val="22"/>
                <w:szCs w:val="28"/>
              </w:rPr>
              <w:t xml:space="preserve"> Framework | LINQ</w:t>
            </w:r>
          </w:p>
          <w:p w14:paraId="1793A38C" w14:textId="77777777" w:rsidR="00E25BCD" w:rsidRPr="00BD66EE" w:rsidRDefault="00E25BCD" w:rsidP="00BD66EE">
            <w:pPr>
              <w:jc w:val="both"/>
              <w:rPr>
                <w:sz w:val="22"/>
                <w:szCs w:val="28"/>
              </w:rPr>
            </w:pPr>
          </w:p>
          <w:p w14:paraId="35FF20A1" w14:textId="0D78F37E" w:rsidR="00E25BCD" w:rsidRPr="00941536" w:rsidRDefault="00E25BCD" w:rsidP="00941536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2"/>
                <w:szCs w:val="28"/>
              </w:rPr>
            </w:pPr>
            <w:r w:rsidRPr="00941536">
              <w:rPr>
                <w:b/>
                <w:bCs/>
                <w:sz w:val="22"/>
                <w:szCs w:val="28"/>
              </w:rPr>
              <w:t>Desarrollo de funcionalidad de búsqueda con filtros en una aplicación web</w:t>
            </w:r>
            <w:r w:rsidR="00E008C8">
              <w:rPr>
                <w:sz w:val="22"/>
                <w:szCs w:val="28"/>
              </w:rPr>
              <w:t xml:space="preserve">. </w:t>
            </w:r>
            <w:r w:rsidR="00E008C8">
              <w:rPr>
                <w:sz w:val="22"/>
                <w:szCs w:val="28"/>
              </w:rPr>
              <w:br/>
              <w:t>Tecnologías</w:t>
            </w:r>
            <w:r w:rsidR="00E008C8" w:rsidRPr="00835AD9">
              <w:rPr>
                <w:sz w:val="22"/>
                <w:szCs w:val="28"/>
              </w:rPr>
              <w:t>:</w:t>
            </w:r>
            <w:r w:rsidR="00E008C8" w:rsidRPr="00835AD9">
              <w:rPr>
                <w:b/>
                <w:bCs/>
                <w:sz w:val="22"/>
                <w:szCs w:val="28"/>
              </w:rPr>
              <w:t xml:space="preserve"> </w:t>
            </w:r>
            <w:r w:rsidR="00E008C8" w:rsidRPr="00835AD9">
              <w:rPr>
                <w:bCs/>
                <w:sz w:val="22"/>
                <w:szCs w:val="28"/>
              </w:rPr>
              <w:t>PHP | Laravel | Blade | HTML | CSS | JavaScript | MySQL</w:t>
            </w:r>
          </w:p>
          <w:p w14:paraId="32EACE5E" w14:textId="045E0DB6" w:rsidR="00984A43" w:rsidRPr="00BD66EE" w:rsidRDefault="00984A43" w:rsidP="00BD66EE">
            <w:pPr>
              <w:pStyle w:val="Ttulo2"/>
              <w:rPr>
                <w:sz w:val="32"/>
                <w:szCs w:val="32"/>
              </w:rPr>
            </w:pPr>
            <w:r w:rsidRPr="00BD66EE">
              <w:rPr>
                <w:sz w:val="32"/>
                <w:szCs w:val="32"/>
              </w:rPr>
              <w:t>PROYECTOS PERSONALES</w:t>
            </w:r>
          </w:p>
          <w:p w14:paraId="4FA2223B" w14:textId="2057DFD5" w:rsidR="00E008C8" w:rsidRPr="00835AD9" w:rsidRDefault="00BD66EE" w:rsidP="00E008C8">
            <w:pPr>
              <w:jc w:val="both"/>
              <w:rPr>
                <w:sz w:val="22"/>
                <w:szCs w:val="28"/>
                <w:lang w:bidi="es-ES"/>
              </w:rPr>
            </w:pPr>
            <w:r w:rsidRPr="00E008C8">
              <w:rPr>
                <w:b/>
                <w:bCs/>
                <w:sz w:val="22"/>
                <w:szCs w:val="28"/>
                <w:lang w:bidi="es-ES"/>
              </w:rPr>
              <w:t>Desarrollo de una red social para amantes del cine, diseñada para descubrir películas, compartirlas con otros usuarios y opinar sobre ellas</w:t>
            </w:r>
            <w:r w:rsidR="00E008C8" w:rsidRPr="00E008C8">
              <w:rPr>
                <w:b/>
                <w:bCs/>
                <w:sz w:val="22"/>
                <w:szCs w:val="28"/>
                <w:lang w:bidi="es-ES"/>
              </w:rPr>
              <w:t xml:space="preserve">. </w:t>
            </w:r>
            <w:r w:rsidR="00E008C8">
              <w:rPr>
                <w:sz w:val="22"/>
                <w:szCs w:val="28"/>
                <w:lang w:bidi="es-ES"/>
              </w:rPr>
              <w:br/>
            </w:r>
            <w:r w:rsidR="00E008C8">
              <w:rPr>
                <w:sz w:val="22"/>
                <w:szCs w:val="28"/>
              </w:rPr>
              <w:t>Tecnologías</w:t>
            </w:r>
            <w:r w:rsidR="00E008C8" w:rsidRPr="00835AD9">
              <w:rPr>
                <w:sz w:val="22"/>
                <w:szCs w:val="28"/>
              </w:rPr>
              <w:t>:</w:t>
            </w:r>
            <w:r w:rsidR="00E008C8" w:rsidRPr="00835AD9">
              <w:rPr>
                <w:b/>
                <w:bCs/>
                <w:sz w:val="22"/>
                <w:szCs w:val="28"/>
              </w:rPr>
              <w:t xml:space="preserve"> </w:t>
            </w:r>
            <w:r w:rsidR="00E008C8" w:rsidRPr="00835AD9">
              <w:rPr>
                <w:sz w:val="22"/>
                <w:szCs w:val="28"/>
                <w:lang w:bidi="es-ES"/>
              </w:rPr>
              <w:t>MV</w:t>
            </w:r>
            <w:r w:rsidR="00E008C8">
              <w:rPr>
                <w:sz w:val="22"/>
                <w:szCs w:val="28"/>
                <w:lang w:bidi="es-ES"/>
              </w:rPr>
              <w:t>C</w:t>
            </w:r>
            <w:r w:rsidR="00E008C8" w:rsidRPr="00835AD9">
              <w:rPr>
                <w:sz w:val="22"/>
                <w:szCs w:val="28"/>
                <w:lang w:bidi="es-ES"/>
              </w:rPr>
              <w:t xml:space="preserve"> | REST API |</w:t>
            </w:r>
            <w:r w:rsidR="00E008C8" w:rsidRPr="00835AD9">
              <w:rPr>
                <w:b/>
                <w:bCs/>
                <w:sz w:val="22"/>
                <w:szCs w:val="28"/>
                <w:lang w:bidi="es-ES"/>
              </w:rPr>
              <w:t xml:space="preserve"> </w:t>
            </w:r>
            <w:r w:rsidR="00E008C8" w:rsidRPr="00835AD9">
              <w:rPr>
                <w:sz w:val="22"/>
                <w:szCs w:val="28"/>
                <w:lang w:bidi="es-ES"/>
              </w:rPr>
              <w:t xml:space="preserve">Java | Spring </w:t>
            </w:r>
            <w:proofErr w:type="spellStart"/>
            <w:r w:rsidR="00E008C8" w:rsidRPr="00835AD9">
              <w:rPr>
                <w:sz w:val="22"/>
                <w:szCs w:val="28"/>
                <w:lang w:bidi="es-ES"/>
              </w:rPr>
              <w:t>Boot</w:t>
            </w:r>
            <w:proofErr w:type="spellEnd"/>
            <w:r w:rsidR="00E008C8" w:rsidRPr="00835AD9">
              <w:rPr>
                <w:sz w:val="22"/>
                <w:szCs w:val="28"/>
                <w:lang w:bidi="es-ES"/>
              </w:rPr>
              <w:t xml:space="preserve"> | JPA | </w:t>
            </w:r>
            <w:proofErr w:type="spellStart"/>
            <w:r w:rsidR="00E008C8" w:rsidRPr="00835AD9">
              <w:rPr>
                <w:sz w:val="22"/>
                <w:szCs w:val="28"/>
                <w:lang w:bidi="es-ES"/>
              </w:rPr>
              <w:t>Hibernate</w:t>
            </w:r>
            <w:proofErr w:type="spellEnd"/>
            <w:r w:rsidR="00E008C8" w:rsidRPr="00835AD9">
              <w:rPr>
                <w:sz w:val="22"/>
                <w:szCs w:val="28"/>
                <w:lang w:bidi="es-ES"/>
              </w:rPr>
              <w:t xml:space="preserve"> | HTML | CSS | JavaScript | H2 | </w:t>
            </w:r>
            <w:proofErr w:type="spellStart"/>
            <w:r w:rsidR="00E008C8" w:rsidRPr="00835AD9">
              <w:rPr>
                <w:sz w:val="22"/>
                <w:szCs w:val="28"/>
                <w:lang w:bidi="es-ES"/>
              </w:rPr>
              <w:t>PostgresSQL</w:t>
            </w:r>
            <w:proofErr w:type="spellEnd"/>
            <w:r w:rsidR="00E008C8">
              <w:rPr>
                <w:sz w:val="22"/>
                <w:szCs w:val="28"/>
                <w:lang w:bidi="es-ES"/>
              </w:rPr>
              <w:t xml:space="preserve"> | Docker</w:t>
            </w:r>
          </w:p>
          <w:p w14:paraId="1A081D55" w14:textId="77777777" w:rsidR="00E008C8" w:rsidRPr="00835AD9" w:rsidRDefault="00E008C8" w:rsidP="00E008C8">
            <w:pPr>
              <w:jc w:val="both"/>
              <w:rPr>
                <w:sz w:val="22"/>
                <w:szCs w:val="28"/>
                <w:lang w:bidi="es-ES"/>
              </w:rPr>
            </w:pPr>
          </w:p>
          <w:p w14:paraId="64C8EEF2" w14:textId="445A0EEF" w:rsidR="00BD66EE" w:rsidRPr="00E008C8" w:rsidRDefault="00E008C8" w:rsidP="00E008C8">
            <w:pPr>
              <w:jc w:val="both"/>
              <w:rPr>
                <w:sz w:val="22"/>
                <w:szCs w:val="28"/>
                <w:lang w:val="en-GB" w:bidi="es-ES"/>
              </w:rPr>
            </w:pPr>
            <w:r w:rsidRPr="00E008C8">
              <w:rPr>
                <w:sz w:val="22"/>
                <w:szCs w:val="28"/>
                <w:lang w:val="en-GB" w:bidi="es-ES"/>
              </w:rPr>
              <w:t xml:space="preserve">Link: </w:t>
            </w:r>
            <w:hyperlink r:id="rId12" w:history="1">
              <w:r w:rsidRPr="00E008C8">
                <w:rPr>
                  <w:rStyle w:val="Hipervnculo"/>
                  <w:color w:val="auto"/>
                  <w:sz w:val="22"/>
                  <w:szCs w:val="28"/>
                  <w:lang w:val="en-GB" w:bidi="es-ES"/>
                </w:rPr>
                <w:t>https://github.com/fjrp9-ua/SocialFilms_byFJRP</w:t>
              </w:r>
            </w:hyperlink>
          </w:p>
          <w:p w14:paraId="10961119" w14:textId="4C1DEBC5" w:rsidR="00984A43" w:rsidRPr="00984A43" w:rsidRDefault="00000000" w:rsidP="00984A43">
            <w:pPr>
              <w:pStyle w:val="Ttulo2"/>
              <w:rPr>
                <w:sz w:val="32"/>
                <w:szCs w:val="36"/>
              </w:rPr>
            </w:pPr>
            <w:sdt>
              <w:sdtPr>
                <w:rPr>
                  <w:sz w:val="32"/>
                  <w:szCs w:val="36"/>
                </w:rPr>
                <w:id w:val="1049110328"/>
                <w:placeholder>
                  <w:docPart w:val="CE4EA505F0CE41D4A90EFAA6D9D19A65"/>
                </w:placeholder>
                <w:temporary/>
                <w:showingPlcHdr/>
                <w15:appearance w15:val="hidden"/>
              </w:sdtPr>
              <w:sdtContent>
                <w:r w:rsidR="00E25A26" w:rsidRPr="00973322">
                  <w:rPr>
                    <w:sz w:val="32"/>
                    <w:szCs w:val="36"/>
                    <w:lang w:bidi="es-ES"/>
                  </w:rPr>
                  <w:t>EDUCACIÓN</w:t>
                </w:r>
              </w:sdtContent>
            </w:sdt>
          </w:p>
          <w:p w14:paraId="356B40CA" w14:textId="0C59B002" w:rsidR="00036450" w:rsidRPr="00973322" w:rsidRDefault="000F3516" w:rsidP="00B359E4">
            <w:pPr>
              <w:pStyle w:val="Ttulo4"/>
              <w:rPr>
                <w:sz w:val="24"/>
                <w:szCs w:val="32"/>
              </w:rPr>
            </w:pPr>
            <w:r w:rsidRPr="00973322">
              <w:rPr>
                <w:sz w:val="24"/>
                <w:szCs w:val="32"/>
              </w:rPr>
              <w:t>Grado en Ingeniería Informática</w:t>
            </w:r>
          </w:p>
          <w:p w14:paraId="6EA1539B" w14:textId="5674158D" w:rsidR="00036450" w:rsidRPr="00973322" w:rsidRDefault="000F3516" w:rsidP="00B359E4">
            <w:pPr>
              <w:pStyle w:val="Fecha"/>
              <w:rPr>
                <w:sz w:val="24"/>
                <w:szCs w:val="32"/>
              </w:rPr>
            </w:pPr>
            <w:r w:rsidRPr="00973322">
              <w:rPr>
                <w:sz w:val="24"/>
                <w:szCs w:val="32"/>
              </w:rPr>
              <w:t>2020/21</w:t>
            </w:r>
            <w:r w:rsidR="00036450" w:rsidRPr="00973322">
              <w:rPr>
                <w:sz w:val="24"/>
                <w:szCs w:val="32"/>
                <w:lang w:bidi="es-ES"/>
              </w:rPr>
              <w:t xml:space="preserve"> </w:t>
            </w:r>
            <w:r w:rsidR="00AD18D6">
              <w:rPr>
                <w:sz w:val="24"/>
                <w:szCs w:val="32"/>
                <w:lang w:bidi="es-ES"/>
              </w:rPr>
              <w:t>–</w:t>
            </w:r>
            <w:r w:rsidR="00036450" w:rsidRPr="00973322">
              <w:rPr>
                <w:sz w:val="24"/>
                <w:szCs w:val="32"/>
                <w:lang w:bidi="es-ES"/>
              </w:rPr>
              <w:t xml:space="preserve"> </w:t>
            </w:r>
            <w:r w:rsidR="00AD18D6">
              <w:rPr>
                <w:sz w:val="24"/>
                <w:szCs w:val="32"/>
              </w:rPr>
              <w:t>2023/24</w:t>
            </w:r>
          </w:p>
          <w:p w14:paraId="2A31D5DE" w14:textId="539007B3" w:rsidR="00E36885" w:rsidRDefault="000F3516" w:rsidP="005F5F3C">
            <w:pPr>
              <w:rPr>
                <w:sz w:val="24"/>
                <w:szCs w:val="32"/>
              </w:rPr>
            </w:pPr>
            <w:r w:rsidRPr="00973322">
              <w:rPr>
                <w:sz w:val="24"/>
                <w:szCs w:val="32"/>
              </w:rPr>
              <w:t>Universidad de Alicante, San Vicente del Raspeig.</w:t>
            </w:r>
          </w:p>
          <w:p w14:paraId="11BB4116" w14:textId="77777777" w:rsidR="005910B9" w:rsidRPr="00973322" w:rsidRDefault="005910B9" w:rsidP="005F5F3C">
            <w:pPr>
              <w:rPr>
                <w:sz w:val="24"/>
                <w:szCs w:val="32"/>
              </w:rPr>
            </w:pPr>
          </w:p>
          <w:p w14:paraId="512F0CEB" w14:textId="77777777" w:rsidR="005910B9" w:rsidRPr="00973322" w:rsidRDefault="005910B9" w:rsidP="005910B9">
            <w:pPr>
              <w:pStyle w:val="Ttulo4"/>
              <w:rPr>
                <w:sz w:val="24"/>
                <w:szCs w:val="32"/>
              </w:rPr>
            </w:pPr>
            <w:r w:rsidRPr="00973322">
              <w:rPr>
                <w:sz w:val="24"/>
                <w:szCs w:val="32"/>
              </w:rPr>
              <w:t>Graduado en bachillerato de ciencias tecnológicas</w:t>
            </w:r>
          </w:p>
          <w:p w14:paraId="150F83EB" w14:textId="77777777" w:rsidR="005910B9" w:rsidRPr="00973322" w:rsidRDefault="005910B9" w:rsidP="005910B9">
            <w:pPr>
              <w:pStyle w:val="Fecha"/>
              <w:rPr>
                <w:sz w:val="24"/>
                <w:szCs w:val="32"/>
              </w:rPr>
            </w:pPr>
            <w:r w:rsidRPr="00973322">
              <w:rPr>
                <w:sz w:val="24"/>
                <w:szCs w:val="32"/>
              </w:rPr>
              <w:t>2018/19</w:t>
            </w:r>
            <w:r w:rsidRPr="00973322">
              <w:rPr>
                <w:sz w:val="24"/>
                <w:szCs w:val="32"/>
                <w:lang w:bidi="es-ES"/>
              </w:rPr>
              <w:t xml:space="preserve"> – </w:t>
            </w:r>
            <w:r w:rsidRPr="00973322">
              <w:rPr>
                <w:sz w:val="24"/>
                <w:szCs w:val="32"/>
              </w:rPr>
              <w:t>2019/20</w:t>
            </w:r>
          </w:p>
          <w:p w14:paraId="0F447B1B" w14:textId="77777777" w:rsidR="005910B9" w:rsidRPr="00973322" w:rsidRDefault="005910B9" w:rsidP="005910B9">
            <w:pPr>
              <w:rPr>
                <w:sz w:val="24"/>
                <w:szCs w:val="32"/>
              </w:rPr>
            </w:pPr>
            <w:r w:rsidRPr="00973322">
              <w:rPr>
                <w:sz w:val="24"/>
                <w:szCs w:val="32"/>
              </w:rPr>
              <w:t>IES Eladio Cabañero, Tomelloso.</w:t>
            </w:r>
          </w:p>
          <w:p w14:paraId="72DE33DA" w14:textId="77777777" w:rsidR="00941536" w:rsidRPr="00941536" w:rsidRDefault="00941536" w:rsidP="00941536">
            <w:pPr>
              <w:pStyle w:val="Ttulo2"/>
              <w:rPr>
                <w:sz w:val="32"/>
                <w:szCs w:val="32"/>
              </w:rPr>
            </w:pPr>
            <w:r w:rsidRPr="00941536">
              <w:rPr>
                <w:sz w:val="32"/>
                <w:szCs w:val="32"/>
              </w:rPr>
              <w:t>IDIOMAS</w:t>
            </w:r>
          </w:p>
          <w:p w14:paraId="51783937" w14:textId="77F38BFB" w:rsidR="00941536" w:rsidRPr="00941536" w:rsidRDefault="00941536" w:rsidP="00941536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941536">
              <w:rPr>
                <w:b/>
                <w:bCs/>
                <w:sz w:val="24"/>
                <w:szCs w:val="24"/>
              </w:rPr>
              <w:t>Español</w:t>
            </w:r>
            <w:r w:rsidRPr="00941536">
              <w:rPr>
                <w:sz w:val="24"/>
                <w:szCs w:val="24"/>
              </w:rPr>
              <w:t>: Lengua materna.</w:t>
            </w:r>
          </w:p>
          <w:p w14:paraId="4657DBA2" w14:textId="4EE47868" w:rsidR="00E36885" w:rsidRPr="00941536" w:rsidRDefault="00941536" w:rsidP="00941536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sz w:val="24"/>
                <w:szCs w:val="32"/>
              </w:rPr>
            </w:pPr>
            <w:r w:rsidRPr="00941536">
              <w:rPr>
                <w:b/>
                <w:bCs/>
                <w:sz w:val="24"/>
                <w:szCs w:val="24"/>
              </w:rPr>
              <w:t>Inglés</w:t>
            </w:r>
            <w:r w:rsidRPr="00941536">
              <w:rPr>
                <w:sz w:val="24"/>
                <w:szCs w:val="24"/>
              </w:rPr>
              <w:t xml:space="preserve">: </w:t>
            </w:r>
            <w:r w:rsidR="004A59F9">
              <w:rPr>
                <w:sz w:val="24"/>
                <w:szCs w:val="24"/>
              </w:rPr>
              <w:t>B1</w:t>
            </w:r>
            <w:r w:rsidR="00C51527">
              <w:rPr>
                <w:sz w:val="24"/>
                <w:szCs w:val="24"/>
              </w:rPr>
              <w:t>.</w:t>
            </w:r>
          </w:p>
        </w:tc>
      </w:tr>
    </w:tbl>
    <w:p w14:paraId="0516D568" w14:textId="77777777" w:rsidR="00D73D4C" w:rsidRPr="0059649E" w:rsidRDefault="00D73D4C" w:rsidP="000C45FF">
      <w:pPr>
        <w:tabs>
          <w:tab w:val="left" w:pos="990"/>
        </w:tabs>
      </w:pPr>
    </w:p>
    <w:sectPr w:rsidR="00D73D4C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8B30D" w14:textId="77777777" w:rsidR="00640C94" w:rsidRDefault="00640C94" w:rsidP="000C45FF">
      <w:r>
        <w:separator/>
      </w:r>
    </w:p>
  </w:endnote>
  <w:endnote w:type="continuationSeparator" w:id="0">
    <w:p w14:paraId="00AC65F7" w14:textId="77777777" w:rsidR="00640C94" w:rsidRDefault="00640C9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6ECF7" w14:textId="77777777" w:rsidR="00640C94" w:rsidRDefault="00640C94" w:rsidP="000C45FF">
      <w:r>
        <w:separator/>
      </w:r>
    </w:p>
  </w:footnote>
  <w:footnote w:type="continuationSeparator" w:id="0">
    <w:p w14:paraId="5EC40018" w14:textId="77777777" w:rsidR="00640C94" w:rsidRDefault="00640C9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022A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E843159" wp14:editId="4065F9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A26E8"/>
    <w:multiLevelType w:val="hybridMultilevel"/>
    <w:tmpl w:val="7F0A0892"/>
    <w:lvl w:ilvl="0" w:tplc="B808855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76282"/>
    <w:multiLevelType w:val="hybridMultilevel"/>
    <w:tmpl w:val="CA386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C2199"/>
    <w:multiLevelType w:val="hybridMultilevel"/>
    <w:tmpl w:val="52248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A38A5"/>
    <w:multiLevelType w:val="hybridMultilevel"/>
    <w:tmpl w:val="C2F6C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0B1671"/>
    <w:multiLevelType w:val="hybridMultilevel"/>
    <w:tmpl w:val="2190F1DC"/>
    <w:lvl w:ilvl="0" w:tplc="992A748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B6FD8"/>
    <w:multiLevelType w:val="hybridMultilevel"/>
    <w:tmpl w:val="5DDE6562"/>
    <w:lvl w:ilvl="0" w:tplc="FB64B0F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97164"/>
    <w:multiLevelType w:val="hybridMultilevel"/>
    <w:tmpl w:val="A46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1F4DF6"/>
    <w:multiLevelType w:val="multilevel"/>
    <w:tmpl w:val="559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94090"/>
    <w:multiLevelType w:val="hybridMultilevel"/>
    <w:tmpl w:val="C2A48C54"/>
    <w:lvl w:ilvl="0" w:tplc="6BA630E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94D86"/>
    <w:multiLevelType w:val="hybridMultilevel"/>
    <w:tmpl w:val="9EFA7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6D51E11"/>
    <w:multiLevelType w:val="hybridMultilevel"/>
    <w:tmpl w:val="7FC2BD24"/>
    <w:lvl w:ilvl="0" w:tplc="662AC5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F5501"/>
    <w:multiLevelType w:val="hybridMultilevel"/>
    <w:tmpl w:val="BA225AA0"/>
    <w:lvl w:ilvl="0" w:tplc="6BA630E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7237817">
    <w:abstractNumId w:val="14"/>
  </w:num>
  <w:num w:numId="2" w16cid:durableId="1760524183">
    <w:abstractNumId w:val="18"/>
  </w:num>
  <w:num w:numId="3" w16cid:durableId="1540897017">
    <w:abstractNumId w:val="8"/>
  </w:num>
  <w:num w:numId="4" w16cid:durableId="754546716">
    <w:abstractNumId w:val="3"/>
  </w:num>
  <w:num w:numId="5" w16cid:durableId="654602580">
    <w:abstractNumId w:val="2"/>
  </w:num>
  <w:num w:numId="6" w16cid:durableId="1395398871">
    <w:abstractNumId w:val="1"/>
  </w:num>
  <w:num w:numId="7" w16cid:durableId="1848977659">
    <w:abstractNumId w:val="0"/>
  </w:num>
  <w:num w:numId="8" w16cid:durableId="1540583464">
    <w:abstractNumId w:val="9"/>
  </w:num>
  <w:num w:numId="9" w16cid:durableId="1641420260">
    <w:abstractNumId w:val="7"/>
  </w:num>
  <w:num w:numId="10" w16cid:durableId="1068724688">
    <w:abstractNumId w:val="6"/>
  </w:num>
  <w:num w:numId="11" w16cid:durableId="1940795913">
    <w:abstractNumId w:val="5"/>
  </w:num>
  <w:num w:numId="12" w16cid:durableId="241641271">
    <w:abstractNumId w:val="4"/>
  </w:num>
  <w:num w:numId="13" w16cid:durableId="987900662">
    <w:abstractNumId w:val="22"/>
  </w:num>
  <w:num w:numId="14" w16cid:durableId="1620721248">
    <w:abstractNumId w:val="19"/>
  </w:num>
  <w:num w:numId="15" w16cid:durableId="75253151">
    <w:abstractNumId w:val="17"/>
  </w:num>
  <w:num w:numId="16" w16cid:durableId="1516111047">
    <w:abstractNumId w:val="11"/>
  </w:num>
  <w:num w:numId="17" w16cid:durableId="1838760943">
    <w:abstractNumId w:val="21"/>
  </w:num>
  <w:num w:numId="18" w16cid:durableId="1924337769">
    <w:abstractNumId w:val="15"/>
  </w:num>
  <w:num w:numId="19" w16cid:durableId="6297997">
    <w:abstractNumId w:val="10"/>
  </w:num>
  <w:num w:numId="20" w16cid:durableId="1311901919">
    <w:abstractNumId w:val="16"/>
  </w:num>
  <w:num w:numId="21" w16cid:durableId="1652951786">
    <w:abstractNumId w:val="13"/>
  </w:num>
  <w:num w:numId="22" w16cid:durableId="1310525267">
    <w:abstractNumId w:val="23"/>
  </w:num>
  <w:num w:numId="23" w16cid:durableId="1652949986">
    <w:abstractNumId w:val="20"/>
  </w:num>
  <w:num w:numId="24" w16cid:durableId="1636252845">
    <w:abstractNumId w:val="24"/>
  </w:num>
  <w:num w:numId="25" w16cid:durableId="16717176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F3"/>
    <w:rsid w:val="00036450"/>
    <w:rsid w:val="000730BA"/>
    <w:rsid w:val="00075675"/>
    <w:rsid w:val="00094499"/>
    <w:rsid w:val="00097B2E"/>
    <w:rsid w:val="000A1B62"/>
    <w:rsid w:val="000C45FF"/>
    <w:rsid w:val="000E3FD1"/>
    <w:rsid w:val="000E697B"/>
    <w:rsid w:val="000F3516"/>
    <w:rsid w:val="00112054"/>
    <w:rsid w:val="0012033E"/>
    <w:rsid w:val="00121C9F"/>
    <w:rsid w:val="00135D11"/>
    <w:rsid w:val="001424E5"/>
    <w:rsid w:val="001525E1"/>
    <w:rsid w:val="00180329"/>
    <w:rsid w:val="0019001F"/>
    <w:rsid w:val="001A74A5"/>
    <w:rsid w:val="001B2ABD"/>
    <w:rsid w:val="001D5355"/>
    <w:rsid w:val="001E0391"/>
    <w:rsid w:val="001E1759"/>
    <w:rsid w:val="001F1ECC"/>
    <w:rsid w:val="001F3584"/>
    <w:rsid w:val="00210DAD"/>
    <w:rsid w:val="002400EB"/>
    <w:rsid w:val="002559EC"/>
    <w:rsid w:val="00256CF7"/>
    <w:rsid w:val="00273311"/>
    <w:rsid w:val="00281FD5"/>
    <w:rsid w:val="002A011C"/>
    <w:rsid w:val="002A7A23"/>
    <w:rsid w:val="002D3CA3"/>
    <w:rsid w:val="002F4695"/>
    <w:rsid w:val="0030481B"/>
    <w:rsid w:val="00314AEE"/>
    <w:rsid w:val="003156FC"/>
    <w:rsid w:val="003254B5"/>
    <w:rsid w:val="00335636"/>
    <w:rsid w:val="00347A5F"/>
    <w:rsid w:val="00364B96"/>
    <w:rsid w:val="0037121F"/>
    <w:rsid w:val="00373136"/>
    <w:rsid w:val="003A0C04"/>
    <w:rsid w:val="003A1B51"/>
    <w:rsid w:val="003A6B7D"/>
    <w:rsid w:val="003B06CA"/>
    <w:rsid w:val="004071FC"/>
    <w:rsid w:val="004142CD"/>
    <w:rsid w:val="00445947"/>
    <w:rsid w:val="004561E8"/>
    <w:rsid w:val="004813B3"/>
    <w:rsid w:val="00496591"/>
    <w:rsid w:val="004A4B45"/>
    <w:rsid w:val="004A4C6A"/>
    <w:rsid w:val="004A59F9"/>
    <w:rsid w:val="004C63E4"/>
    <w:rsid w:val="004D3011"/>
    <w:rsid w:val="005262AC"/>
    <w:rsid w:val="00536AD5"/>
    <w:rsid w:val="00540609"/>
    <w:rsid w:val="00550B5E"/>
    <w:rsid w:val="005608F3"/>
    <w:rsid w:val="0057129C"/>
    <w:rsid w:val="005910B9"/>
    <w:rsid w:val="0059649E"/>
    <w:rsid w:val="005D3E0D"/>
    <w:rsid w:val="005E39D5"/>
    <w:rsid w:val="005F5F3C"/>
    <w:rsid w:val="00600670"/>
    <w:rsid w:val="00616F17"/>
    <w:rsid w:val="0062123A"/>
    <w:rsid w:val="00625E6C"/>
    <w:rsid w:val="00640C94"/>
    <w:rsid w:val="00646E75"/>
    <w:rsid w:val="00665DF3"/>
    <w:rsid w:val="006771D0"/>
    <w:rsid w:val="00683315"/>
    <w:rsid w:val="006D2C46"/>
    <w:rsid w:val="006E3CEC"/>
    <w:rsid w:val="00715FCB"/>
    <w:rsid w:val="007270EC"/>
    <w:rsid w:val="0073113B"/>
    <w:rsid w:val="00734C19"/>
    <w:rsid w:val="00743101"/>
    <w:rsid w:val="007775E1"/>
    <w:rsid w:val="007867A0"/>
    <w:rsid w:val="007922D8"/>
    <w:rsid w:val="007927F5"/>
    <w:rsid w:val="007D1F49"/>
    <w:rsid w:val="007F27D6"/>
    <w:rsid w:val="00800F5B"/>
    <w:rsid w:val="00802CA0"/>
    <w:rsid w:val="008408EE"/>
    <w:rsid w:val="0087178D"/>
    <w:rsid w:val="00882856"/>
    <w:rsid w:val="008B5A2C"/>
    <w:rsid w:val="008C17C7"/>
    <w:rsid w:val="008E7471"/>
    <w:rsid w:val="009225F6"/>
    <w:rsid w:val="009260CD"/>
    <w:rsid w:val="00933EAA"/>
    <w:rsid w:val="00941536"/>
    <w:rsid w:val="00952C25"/>
    <w:rsid w:val="00973322"/>
    <w:rsid w:val="0097665B"/>
    <w:rsid w:val="00984A43"/>
    <w:rsid w:val="009A09AC"/>
    <w:rsid w:val="009A3A1D"/>
    <w:rsid w:val="009B3296"/>
    <w:rsid w:val="009C455A"/>
    <w:rsid w:val="009D0454"/>
    <w:rsid w:val="00A2118D"/>
    <w:rsid w:val="00A32D6B"/>
    <w:rsid w:val="00A43652"/>
    <w:rsid w:val="00A4550C"/>
    <w:rsid w:val="00A521C0"/>
    <w:rsid w:val="00A73AEC"/>
    <w:rsid w:val="00AA1653"/>
    <w:rsid w:val="00AD18D6"/>
    <w:rsid w:val="00AD4284"/>
    <w:rsid w:val="00AD76E2"/>
    <w:rsid w:val="00B20152"/>
    <w:rsid w:val="00B216F7"/>
    <w:rsid w:val="00B359E4"/>
    <w:rsid w:val="00B35A1B"/>
    <w:rsid w:val="00B57D98"/>
    <w:rsid w:val="00B70850"/>
    <w:rsid w:val="00B873E2"/>
    <w:rsid w:val="00BD66EE"/>
    <w:rsid w:val="00C066B6"/>
    <w:rsid w:val="00C260BE"/>
    <w:rsid w:val="00C361F1"/>
    <w:rsid w:val="00C37BA1"/>
    <w:rsid w:val="00C4674C"/>
    <w:rsid w:val="00C506CF"/>
    <w:rsid w:val="00C51527"/>
    <w:rsid w:val="00C61D09"/>
    <w:rsid w:val="00C72BED"/>
    <w:rsid w:val="00C82952"/>
    <w:rsid w:val="00C9578B"/>
    <w:rsid w:val="00CB0055"/>
    <w:rsid w:val="00CC0C6D"/>
    <w:rsid w:val="00D04BFE"/>
    <w:rsid w:val="00D20500"/>
    <w:rsid w:val="00D2522B"/>
    <w:rsid w:val="00D36B6F"/>
    <w:rsid w:val="00D40685"/>
    <w:rsid w:val="00D422DE"/>
    <w:rsid w:val="00D5459D"/>
    <w:rsid w:val="00D57888"/>
    <w:rsid w:val="00D73D4C"/>
    <w:rsid w:val="00DA1F4D"/>
    <w:rsid w:val="00DD172A"/>
    <w:rsid w:val="00DD41B5"/>
    <w:rsid w:val="00E008C8"/>
    <w:rsid w:val="00E10D19"/>
    <w:rsid w:val="00E2121D"/>
    <w:rsid w:val="00E25A26"/>
    <w:rsid w:val="00E25BCD"/>
    <w:rsid w:val="00E25DDA"/>
    <w:rsid w:val="00E357EC"/>
    <w:rsid w:val="00E36885"/>
    <w:rsid w:val="00E4381A"/>
    <w:rsid w:val="00E55D74"/>
    <w:rsid w:val="00E820B2"/>
    <w:rsid w:val="00EE4C8D"/>
    <w:rsid w:val="00F16828"/>
    <w:rsid w:val="00F22E81"/>
    <w:rsid w:val="00F255F9"/>
    <w:rsid w:val="00F275A6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5E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id-addr-ux-search-text">
    <w:name w:val="id-addr-ux-search-text"/>
    <w:basedOn w:val="Fuentedeprrafopredeter"/>
    <w:rsid w:val="00C61D09"/>
  </w:style>
  <w:style w:type="character" w:styleId="Mencinsinresolver">
    <w:name w:val="Unresolved Mention"/>
    <w:basedOn w:val="Fuentedeprrafopredeter"/>
    <w:uiPriority w:val="99"/>
    <w:semiHidden/>
    <w:unhideWhenUsed/>
    <w:rsid w:val="00E3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fjrp9-ua/SocialFilms_byFJR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francisco-jose-ramirez-paraiso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franciscojramirezparaiso00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r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AFEDC7A6DF452D95D84B62D721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53A75-591E-4662-86DB-13A41E322D80}"/>
      </w:docPartPr>
      <w:docPartBody>
        <w:p w:rsidR="008160DA" w:rsidRDefault="008160DA">
          <w:pPr>
            <w:pStyle w:val="56AFEDC7A6DF452D95D84B62D721886D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13FED39E24A348DDB8F646B051ABE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02E19-ADAA-454A-8C97-B4B2C62E8992}"/>
      </w:docPartPr>
      <w:docPartBody>
        <w:p w:rsidR="008160DA" w:rsidRDefault="008160DA">
          <w:pPr>
            <w:pStyle w:val="13FED39E24A348DDB8F646B051ABE71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CE4EA505F0CE41D4A90EFAA6D9D19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975C3-5120-4888-8A0A-69326425B56E}"/>
      </w:docPartPr>
      <w:docPartBody>
        <w:p w:rsidR="008160DA" w:rsidRDefault="008160DA">
          <w:pPr>
            <w:pStyle w:val="CE4EA505F0CE41D4A90EFAA6D9D19A65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DA"/>
    <w:rsid w:val="001304AE"/>
    <w:rsid w:val="0018191F"/>
    <w:rsid w:val="001F3584"/>
    <w:rsid w:val="00301F6E"/>
    <w:rsid w:val="003A1B51"/>
    <w:rsid w:val="003C1251"/>
    <w:rsid w:val="0057129C"/>
    <w:rsid w:val="00572467"/>
    <w:rsid w:val="0057342B"/>
    <w:rsid w:val="00616F17"/>
    <w:rsid w:val="006D19B8"/>
    <w:rsid w:val="00734C19"/>
    <w:rsid w:val="00770A33"/>
    <w:rsid w:val="008160DA"/>
    <w:rsid w:val="008C480A"/>
    <w:rsid w:val="008F0BDE"/>
    <w:rsid w:val="00925E4B"/>
    <w:rsid w:val="0093194A"/>
    <w:rsid w:val="009330AF"/>
    <w:rsid w:val="00964384"/>
    <w:rsid w:val="009E4202"/>
    <w:rsid w:val="00A22567"/>
    <w:rsid w:val="00D57888"/>
    <w:rsid w:val="00E10D19"/>
    <w:rsid w:val="00E357EC"/>
    <w:rsid w:val="00F22E81"/>
    <w:rsid w:val="00F554ED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925E4B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AFEDC7A6DF452D95D84B62D721886D">
    <w:name w:val="56AFEDC7A6DF452D95D84B62D721886D"/>
  </w:style>
  <w:style w:type="paragraph" w:customStyle="1" w:styleId="13FED39E24A348DDB8F646B051ABE712">
    <w:name w:val="13FED39E24A348DDB8F646B051ABE71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CE4EA505F0CE41D4A90EFAA6D9D19A65">
    <w:name w:val="CE4EA505F0CE41D4A90EFAA6D9D19A65"/>
  </w:style>
  <w:style w:type="character" w:customStyle="1" w:styleId="Ttulo2Car">
    <w:name w:val="Título 2 Car"/>
    <w:basedOn w:val="Fuentedeprrafopredeter"/>
    <w:link w:val="Ttulo2"/>
    <w:uiPriority w:val="9"/>
    <w:rsid w:val="00925E4B"/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2023-09-26T13:29:00Z</dcterms:created>
  <dcterms:modified xsi:type="dcterms:W3CDTF">2025-03-17T18:19:00Z</dcterms:modified>
</cp:coreProperties>
</file>