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0"/>
        <w:gridCol w:w="775"/>
        <w:gridCol w:w="6462"/>
      </w:tblGrid>
      <w:tr w:rsidR="001B2ABD" w:rsidRPr="00835AD9" w14:paraId="3391AA12" w14:textId="77777777" w:rsidTr="009A3A1D">
        <w:trPr>
          <w:trHeight w:val="14156"/>
        </w:trPr>
        <w:tc>
          <w:tcPr>
            <w:tcW w:w="3540" w:type="dxa"/>
          </w:tcPr>
          <w:p w14:paraId="6AB1D856" w14:textId="10F8B520" w:rsidR="009A3A1D" w:rsidRPr="00835AD9" w:rsidRDefault="00CC0BF3" w:rsidP="009A3A1D">
            <w:pPr>
              <w:pStyle w:val="Ttulo"/>
              <w:jc w:val="center"/>
              <w:rPr>
                <w:sz w:val="72"/>
                <w:szCs w:val="72"/>
              </w:rPr>
            </w:pPr>
            <w:r w:rsidRPr="00835AD9">
              <w:rPr>
                <w:noProof/>
              </w:rPr>
              <w:drawing>
                <wp:inline distT="0" distB="0" distL="0" distR="0" wp14:anchorId="1D0F46CD" wp14:editId="6650D6F7">
                  <wp:extent cx="1990725" cy="1990725"/>
                  <wp:effectExtent l="0" t="0" r="9525" b="9525"/>
                  <wp:docPr id="18312548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99072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F6E9A" w14:textId="47ED03A6" w:rsidR="009A3A1D" w:rsidRPr="00835AD9" w:rsidRDefault="009A3A1D" w:rsidP="009A3A1D">
            <w:pPr>
              <w:pStyle w:val="Ttulo"/>
              <w:jc w:val="center"/>
              <w:rPr>
                <w:sz w:val="32"/>
                <w:szCs w:val="32"/>
              </w:rPr>
            </w:pPr>
            <w:r w:rsidRPr="00835AD9">
              <w:rPr>
                <w:sz w:val="36"/>
                <w:szCs w:val="36"/>
              </w:rPr>
              <w:t>F</w:t>
            </w:r>
            <w:r w:rsidRPr="00835AD9">
              <w:rPr>
                <w:sz w:val="32"/>
                <w:szCs w:val="32"/>
              </w:rPr>
              <w:t>rancisco</w:t>
            </w:r>
            <w:r w:rsidRPr="00835AD9">
              <w:rPr>
                <w:sz w:val="36"/>
                <w:szCs w:val="36"/>
              </w:rPr>
              <w:t xml:space="preserve"> J</w:t>
            </w:r>
            <w:r w:rsidRPr="00835AD9">
              <w:rPr>
                <w:sz w:val="32"/>
                <w:szCs w:val="32"/>
              </w:rPr>
              <w:t>osé</w:t>
            </w:r>
            <w:r w:rsidRPr="00835AD9">
              <w:rPr>
                <w:sz w:val="36"/>
                <w:szCs w:val="36"/>
              </w:rPr>
              <w:t xml:space="preserve"> R</w:t>
            </w:r>
            <w:r w:rsidRPr="00835AD9">
              <w:rPr>
                <w:sz w:val="32"/>
                <w:szCs w:val="32"/>
              </w:rPr>
              <w:t>amírez</w:t>
            </w:r>
            <w:r w:rsidRPr="00835AD9">
              <w:rPr>
                <w:sz w:val="36"/>
                <w:szCs w:val="36"/>
              </w:rPr>
              <w:t xml:space="preserve"> P</w:t>
            </w:r>
            <w:r w:rsidRPr="00835AD9">
              <w:rPr>
                <w:sz w:val="32"/>
                <w:szCs w:val="32"/>
              </w:rPr>
              <w:t>araíso</w:t>
            </w:r>
          </w:p>
          <w:p w14:paraId="563EE336" w14:textId="28BF03CC" w:rsidR="009A3A1D" w:rsidRPr="00835AD9" w:rsidRDefault="00666585" w:rsidP="009A3A1D">
            <w:pPr>
              <w:jc w:val="center"/>
              <w:rPr>
                <w:sz w:val="20"/>
                <w:szCs w:val="24"/>
              </w:rPr>
            </w:pPr>
            <w:r w:rsidRPr="00835AD9">
              <w:rPr>
                <w:sz w:val="22"/>
                <w:szCs w:val="28"/>
              </w:rPr>
              <w:t>Software Engineer</w:t>
            </w:r>
            <w:r w:rsidR="00C51527" w:rsidRPr="00835AD9">
              <w:rPr>
                <w:sz w:val="22"/>
                <w:szCs w:val="28"/>
              </w:rPr>
              <w:t xml:space="preserve"> </w:t>
            </w:r>
          </w:p>
          <w:p w14:paraId="14BE8658" w14:textId="1F2E4DA3" w:rsidR="001B2ABD" w:rsidRPr="00835AD9" w:rsidRDefault="00210AF2" w:rsidP="009A3A1D">
            <w:pPr>
              <w:pStyle w:val="Ttulo3"/>
              <w:spacing w:after="0"/>
            </w:pPr>
            <w:r w:rsidRPr="00835AD9">
              <w:t>personal details</w:t>
            </w:r>
          </w:p>
          <w:p w14:paraId="1EC098A6" w14:textId="068D0A08" w:rsidR="00D40685" w:rsidRPr="00835AD9" w:rsidRDefault="00C914E7" w:rsidP="00C51527">
            <w:pPr>
              <w:jc w:val="both"/>
            </w:pPr>
            <w:r w:rsidRPr="00835AD9">
              <w:t>Software Engineer with passion for continuous learning and innovation. Eager to apply and enhance my skills in software development.</w:t>
            </w:r>
          </w:p>
          <w:p w14:paraId="2B104C13" w14:textId="77777777" w:rsidR="000E697B" w:rsidRPr="00835AD9" w:rsidRDefault="000E697B" w:rsidP="00C51527">
            <w:pPr>
              <w:jc w:val="both"/>
            </w:pPr>
          </w:p>
          <w:p w14:paraId="4F3F2B8F" w14:textId="6067690F" w:rsidR="000E697B" w:rsidRPr="00835AD9" w:rsidRDefault="004F7A8F" w:rsidP="00C51527">
            <w:pPr>
              <w:jc w:val="both"/>
            </w:pPr>
            <w:r w:rsidRPr="00835AD9">
              <w:t>Born on</w:t>
            </w:r>
            <w:r w:rsidR="000E697B" w:rsidRPr="00835AD9">
              <w:t xml:space="preserve"> 24/01/2002.</w:t>
            </w:r>
          </w:p>
          <w:p w14:paraId="0B52CF97" w14:textId="19A69AEF" w:rsidR="00036450" w:rsidRPr="00835AD9" w:rsidRDefault="0013417C" w:rsidP="009A3A1D">
            <w:pPr>
              <w:pStyle w:val="Ttulo3"/>
              <w:spacing w:after="0"/>
            </w:pPr>
            <w:r w:rsidRPr="00835AD9">
              <w:t>CONTACT</w:t>
            </w:r>
            <w:r w:rsidR="00210AF2" w:rsidRPr="00835AD9">
              <w:t xml:space="preserve"> details</w:t>
            </w:r>
          </w:p>
          <w:p w14:paraId="2B758E1D" w14:textId="22764F3F" w:rsidR="004D3011" w:rsidRPr="00835AD9" w:rsidRDefault="009A3A1D" w:rsidP="004D3011">
            <w:pPr>
              <w:rPr>
                <w:szCs w:val="18"/>
              </w:rPr>
            </w:pPr>
            <w:r w:rsidRPr="00835AD9">
              <w:rPr>
                <w:szCs w:val="18"/>
              </w:rPr>
              <w:t xml:space="preserve">+34 </w:t>
            </w:r>
            <w:r w:rsidR="00C61D09" w:rsidRPr="00835AD9">
              <w:rPr>
                <w:szCs w:val="18"/>
              </w:rPr>
              <w:t>620 3</w:t>
            </w:r>
            <w:r w:rsidR="0087178D" w:rsidRPr="00835AD9">
              <w:rPr>
                <w:szCs w:val="18"/>
              </w:rPr>
              <w:t xml:space="preserve">1 </w:t>
            </w:r>
            <w:r w:rsidR="00C61D09" w:rsidRPr="00835AD9">
              <w:rPr>
                <w:szCs w:val="18"/>
              </w:rPr>
              <w:t>49</w:t>
            </w:r>
            <w:r w:rsidR="0087178D" w:rsidRPr="00835AD9">
              <w:rPr>
                <w:szCs w:val="18"/>
              </w:rPr>
              <w:t xml:space="preserve"> </w:t>
            </w:r>
            <w:r w:rsidR="00C61D09" w:rsidRPr="00835AD9">
              <w:rPr>
                <w:szCs w:val="18"/>
              </w:rPr>
              <w:t>30</w:t>
            </w:r>
          </w:p>
          <w:p w14:paraId="0B3E61E4" w14:textId="16A71D9A" w:rsidR="00036450" w:rsidRPr="00835AD9" w:rsidRDefault="00E36885" w:rsidP="004D3011">
            <w:pPr>
              <w:rPr>
                <w:sz w:val="16"/>
                <w:szCs w:val="16"/>
              </w:rPr>
            </w:pPr>
            <w:hyperlink r:id="rId10" w:history="1">
              <w:r w:rsidRPr="00835AD9">
                <w:rPr>
                  <w:rStyle w:val="Hipervnculo"/>
                  <w:color w:val="auto"/>
                  <w:sz w:val="16"/>
                  <w:szCs w:val="16"/>
                </w:rPr>
                <w:t>franciscojramirezparaiso002@gmail.com</w:t>
              </w:r>
            </w:hyperlink>
          </w:p>
          <w:p w14:paraId="78CEF356" w14:textId="64300BB4" w:rsidR="009A3A1D" w:rsidRPr="00835AD9" w:rsidRDefault="0013417C" w:rsidP="009A3A1D">
            <w:pPr>
              <w:pStyle w:val="Ttulo2"/>
              <w:rPr>
                <w:szCs w:val="22"/>
              </w:rPr>
            </w:pPr>
            <w:r w:rsidRPr="00835AD9">
              <w:rPr>
                <w:szCs w:val="22"/>
              </w:rPr>
              <w:t>SOFT SKILLS</w:t>
            </w:r>
          </w:p>
          <w:p w14:paraId="5BC4DEA7" w14:textId="1009BF70" w:rsidR="009A3A1D" w:rsidRPr="00835AD9" w:rsidRDefault="009A3A1D" w:rsidP="009A3A1D">
            <w:pPr>
              <w:spacing w:line="360" w:lineRule="auto"/>
              <w:rPr>
                <w:sz w:val="20"/>
                <w:szCs w:val="20"/>
              </w:rPr>
            </w:pPr>
            <w:r w:rsidRPr="00835AD9">
              <w:rPr>
                <w:sz w:val="20"/>
                <w:szCs w:val="20"/>
              </w:rPr>
              <w:t xml:space="preserve">- </w:t>
            </w:r>
            <w:r w:rsidR="0010166A" w:rsidRPr="00835AD9">
              <w:rPr>
                <w:sz w:val="20"/>
                <w:szCs w:val="20"/>
              </w:rPr>
              <w:t>Organization</w:t>
            </w:r>
            <w:r w:rsidRPr="00835AD9">
              <w:rPr>
                <w:sz w:val="20"/>
                <w:szCs w:val="20"/>
              </w:rPr>
              <w:t>.</w:t>
            </w:r>
          </w:p>
          <w:p w14:paraId="2A9E8B4E" w14:textId="7A7896E0" w:rsidR="009A3A1D" w:rsidRPr="00835AD9" w:rsidRDefault="009A3A1D" w:rsidP="009A3A1D">
            <w:pPr>
              <w:spacing w:line="360" w:lineRule="auto"/>
              <w:rPr>
                <w:sz w:val="20"/>
                <w:szCs w:val="20"/>
              </w:rPr>
            </w:pPr>
            <w:r w:rsidRPr="00835AD9">
              <w:rPr>
                <w:sz w:val="20"/>
                <w:szCs w:val="20"/>
              </w:rPr>
              <w:t xml:space="preserve">- </w:t>
            </w:r>
            <w:r w:rsidR="0010166A" w:rsidRPr="00835AD9">
              <w:rPr>
                <w:sz w:val="20"/>
                <w:szCs w:val="20"/>
              </w:rPr>
              <w:t>Problem solving</w:t>
            </w:r>
            <w:r w:rsidRPr="00835AD9">
              <w:rPr>
                <w:sz w:val="20"/>
                <w:szCs w:val="20"/>
              </w:rPr>
              <w:t>.</w:t>
            </w:r>
          </w:p>
          <w:p w14:paraId="6571B39B" w14:textId="321F56AC" w:rsidR="007922D8" w:rsidRPr="00835AD9" w:rsidRDefault="009A3A1D" w:rsidP="009A3A1D">
            <w:pPr>
              <w:spacing w:line="360" w:lineRule="auto"/>
              <w:rPr>
                <w:sz w:val="20"/>
                <w:szCs w:val="20"/>
              </w:rPr>
            </w:pPr>
            <w:r w:rsidRPr="00835AD9">
              <w:rPr>
                <w:sz w:val="20"/>
                <w:szCs w:val="20"/>
              </w:rPr>
              <w:t xml:space="preserve">- </w:t>
            </w:r>
            <w:r w:rsidR="0010166A" w:rsidRPr="00835AD9">
              <w:rPr>
                <w:sz w:val="20"/>
                <w:szCs w:val="20"/>
              </w:rPr>
              <w:t>Team player</w:t>
            </w:r>
            <w:r w:rsidRPr="00835AD9">
              <w:rPr>
                <w:sz w:val="20"/>
                <w:szCs w:val="20"/>
              </w:rPr>
              <w:t>.</w:t>
            </w:r>
          </w:p>
          <w:p w14:paraId="4C329BF2" w14:textId="5870A7C6" w:rsidR="009A3A1D" w:rsidRPr="00835AD9" w:rsidRDefault="007922D8" w:rsidP="009A3A1D">
            <w:pPr>
              <w:spacing w:line="360" w:lineRule="auto"/>
              <w:rPr>
                <w:sz w:val="20"/>
                <w:szCs w:val="20"/>
              </w:rPr>
            </w:pPr>
            <w:r w:rsidRPr="00835AD9">
              <w:rPr>
                <w:sz w:val="20"/>
                <w:szCs w:val="20"/>
              </w:rPr>
              <w:t xml:space="preserve">- </w:t>
            </w:r>
            <w:r w:rsidR="0010166A" w:rsidRPr="00835AD9">
              <w:rPr>
                <w:sz w:val="20"/>
                <w:szCs w:val="20"/>
              </w:rPr>
              <w:t>Responsibility and commitment</w:t>
            </w:r>
            <w:r w:rsidR="009A3A1D" w:rsidRPr="00835AD9">
              <w:rPr>
                <w:sz w:val="20"/>
                <w:szCs w:val="20"/>
              </w:rPr>
              <w:t>.</w:t>
            </w:r>
          </w:p>
          <w:p w14:paraId="7A768060" w14:textId="67B2CC2F" w:rsidR="007922D8" w:rsidRPr="00835AD9" w:rsidRDefault="007922D8" w:rsidP="009A3A1D">
            <w:pPr>
              <w:spacing w:line="360" w:lineRule="auto"/>
              <w:rPr>
                <w:sz w:val="20"/>
                <w:szCs w:val="20"/>
              </w:rPr>
            </w:pPr>
            <w:r w:rsidRPr="00835AD9">
              <w:rPr>
                <w:sz w:val="20"/>
                <w:szCs w:val="20"/>
              </w:rPr>
              <w:t xml:space="preserve">- </w:t>
            </w:r>
            <w:r w:rsidR="0010166A" w:rsidRPr="00835AD9">
              <w:rPr>
                <w:sz w:val="20"/>
                <w:szCs w:val="20"/>
              </w:rPr>
              <w:t>Critical thinking</w:t>
            </w:r>
            <w:r w:rsidRPr="00835AD9">
              <w:rPr>
                <w:sz w:val="20"/>
                <w:szCs w:val="20"/>
              </w:rPr>
              <w:t>.</w:t>
            </w:r>
          </w:p>
          <w:p w14:paraId="7AEE0F67" w14:textId="239463E7" w:rsidR="007922D8" w:rsidRPr="00835AD9" w:rsidRDefault="007922D8" w:rsidP="009A3A1D">
            <w:pPr>
              <w:spacing w:line="360" w:lineRule="auto"/>
              <w:rPr>
                <w:sz w:val="20"/>
                <w:szCs w:val="20"/>
              </w:rPr>
            </w:pPr>
            <w:r w:rsidRPr="00835AD9">
              <w:rPr>
                <w:sz w:val="20"/>
                <w:szCs w:val="20"/>
              </w:rPr>
              <w:t xml:space="preserve">- </w:t>
            </w:r>
            <w:r w:rsidR="0010166A" w:rsidRPr="00835AD9">
              <w:rPr>
                <w:sz w:val="20"/>
                <w:szCs w:val="20"/>
              </w:rPr>
              <w:t>Proactivity</w:t>
            </w:r>
            <w:r w:rsidRPr="00835AD9">
              <w:rPr>
                <w:sz w:val="20"/>
                <w:szCs w:val="20"/>
              </w:rPr>
              <w:t>.</w:t>
            </w:r>
          </w:p>
          <w:p w14:paraId="65D9302C" w14:textId="267FDA12" w:rsidR="005910B9" w:rsidRPr="00835AD9" w:rsidRDefault="005910B9" w:rsidP="009A3A1D">
            <w:pPr>
              <w:spacing w:line="360" w:lineRule="auto"/>
              <w:rPr>
                <w:sz w:val="20"/>
                <w:szCs w:val="20"/>
              </w:rPr>
            </w:pPr>
            <w:r w:rsidRPr="00835AD9">
              <w:rPr>
                <w:sz w:val="20"/>
                <w:szCs w:val="20"/>
              </w:rPr>
              <w:t xml:space="preserve">- </w:t>
            </w:r>
            <w:r w:rsidR="0010166A" w:rsidRPr="00835AD9">
              <w:rPr>
                <w:sz w:val="20"/>
                <w:szCs w:val="20"/>
              </w:rPr>
              <w:t>Creativity and innovation</w:t>
            </w:r>
            <w:r w:rsidRPr="00835AD9">
              <w:rPr>
                <w:sz w:val="20"/>
                <w:szCs w:val="20"/>
              </w:rPr>
              <w:t>.</w:t>
            </w:r>
          </w:p>
          <w:p w14:paraId="46471B4E" w14:textId="7A0F78CD" w:rsidR="007922D8" w:rsidRPr="00835AD9" w:rsidRDefault="0013417C" w:rsidP="007922D8">
            <w:pPr>
              <w:pStyle w:val="Ttulo2"/>
              <w:rPr>
                <w:szCs w:val="22"/>
              </w:rPr>
            </w:pPr>
            <w:r w:rsidRPr="00835AD9">
              <w:rPr>
                <w:szCs w:val="22"/>
              </w:rPr>
              <w:t>HARD SKILLS</w:t>
            </w:r>
          </w:p>
          <w:p w14:paraId="30EF6B29" w14:textId="23A4B054" w:rsidR="007922D8" w:rsidRPr="00835AD9" w:rsidRDefault="007922D8" w:rsidP="00BD66EE">
            <w:pPr>
              <w:spacing w:line="360" w:lineRule="auto"/>
              <w:rPr>
                <w:sz w:val="20"/>
                <w:szCs w:val="20"/>
              </w:rPr>
            </w:pPr>
            <w:r w:rsidRPr="00835AD9">
              <w:rPr>
                <w:sz w:val="20"/>
                <w:szCs w:val="20"/>
              </w:rPr>
              <w:t xml:space="preserve">- </w:t>
            </w:r>
            <w:r w:rsidR="00B75AD1" w:rsidRPr="00835AD9">
              <w:rPr>
                <w:sz w:val="20"/>
                <w:szCs w:val="20"/>
              </w:rPr>
              <w:t>Programming languages</w:t>
            </w:r>
            <w:r w:rsidRPr="00835AD9">
              <w:rPr>
                <w:sz w:val="20"/>
                <w:szCs w:val="20"/>
              </w:rPr>
              <w:t>: C++, C#, CSS, HTML, Java, JavaScript, PHP, Python, SQL.</w:t>
            </w:r>
          </w:p>
          <w:p w14:paraId="02538371" w14:textId="2335B849" w:rsidR="00C51527" w:rsidRPr="00835AD9" w:rsidRDefault="00C51527" w:rsidP="00BD66EE">
            <w:pPr>
              <w:spacing w:line="360" w:lineRule="auto"/>
              <w:rPr>
                <w:sz w:val="20"/>
                <w:szCs w:val="20"/>
              </w:rPr>
            </w:pPr>
            <w:r w:rsidRPr="00835AD9">
              <w:rPr>
                <w:sz w:val="20"/>
                <w:szCs w:val="20"/>
              </w:rPr>
              <w:t>- Frameworks:</w:t>
            </w:r>
            <w:r w:rsidR="00BD66EE" w:rsidRPr="00835AD9">
              <w:rPr>
                <w:sz w:val="20"/>
                <w:szCs w:val="20"/>
              </w:rPr>
              <w:t xml:space="preserve"> </w:t>
            </w:r>
            <w:r w:rsidRPr="00835AD9">
              <w:rPr>
                <w:sz w:val="20"/>
                <w:szCs w:val="20"/>
              </w:rPr>
              <w:t>Laravel, Spring</w:t>
            </w:r>
            <w:r w:rsidRPr="00835AD9">
              <w:rPr>
                <w:b/>
                <w:bCs/>
                <w:sz w:val="20"/>
                <w:szCs w:val="20"/>
              </w:rPr>
              <w:t xml:space="preserve"> </w:t>
            </w:r>
            <w:r w:rsidRPr="00835AD9">
              <w:rPr>
                <w:sz w:val="20"/>
                <w:szCs w:val="20"/>
              </w:rPr>
              <w:t>Framework,</w:t>
            </w:r>
            <w:r w:rsidR="00984A43" w:rsidRPr="00835AD9">
              <w:rPr>
                <w:sz w:val="20"/>
                <w:szCs w:val="20"/>
              </w:rPr>
              <w:t xml:space="preserve"> Spring Boot,</w:t>
            </w:r>
            <w:r w:rsidR="000E697B" w:rsidRPr="00835AD9">
              <w:rPr>
                <w:sz w:val="20"/>
                <w:szCs w:val="20"/>
              </w:rPr>
              <w:t xml:space="preserve"> </w:t>
            </w:r>
            <w:r w:rsidRPr="00835AD9">
              <w:rPr>
                <w:sz w:val="20"/>
                <w:szCs w:val="20"/>
              </w:rPr>
              <w:t>.NET.</w:t>
            </w:r>
          </w:p>
          <w:p w14:paraId="7F375BB6" w14:textId="3637BDE8" w:rsidR="00C51527" w:rsidRPr="00835AD9" w:rsidRDefault="00C51527" w:rsidP="00BD66EE">
            <w:pPr>
              <w:spacing w:line="360" w:lineRule="auto"/>
              <w:rPr>
                <w:sz w:val="20"/>
                <w:szCs w:val="20"/>
              </w:rPr>
            </w:pPr>
            <w:r w:rsidRPr="00835AD9">
              <w:rPr>
                <w:sz w:val="20"/>
                <w:szCs w:val="20"/>
              </w:rPr>
              <w:t xml:space="preserve">- </w:t>
            </w:r>
            <w:r w:rsidR="00B75AD1" w:rsidRPr="00835AD9">
              <w:rPr>
                <w:sz w:val="20"/>
                <w:szCs w:val="20"/>
              </w:rPr>
              <w:t>Databases</w:t>
            </w:r>
            <w:r w:rsidRPr="00835AD9">
              <w:rPr>
                <w:sz w:val="20"/>
                <w:szCs w:val="20"/>
              </w:rPr>
              <w:t xml:space="preserve">: MySQL, MariaDB, PostgreSQL, Microsoft SQL Server. </w:t>
            </w:r>
          </w:p>
          <w:p w14:paraId="0D8524A0" w14:textId="2B27F03A" w:rsidR="004D3011" w:rsidRPr="00835AD9" w:rsidRDefault="007922D8" w:rsidP="00BD66EE">
            <w:pPr>
              <w:spacing w:line="360" w:lineRule="auto"/>
            </w:pPr>
            <w:r w:rsidRPr="00835AD9">
              <w:rPr>
                <w:sz w:val="20"/>
                <w:szCs w:val="20"/>
              </w:rPr>
              <w:t xml:space="preserve">- </w:t>
            </w:r>
            <w:r w:rsidRPr="00835AD9">
              <w:rPr>
                <w:b/>
                <w:bCs/>
                <w:sz w:val="20"/>
                <w:szCs w:val="20"/>
              </w:rPr>
              <w:t>Git</w:t>
            </w:r>
            <w:r w:rsidRPr="00835AD9">
              <w:rPr>
                <w:sz w:val="20"/>
                <w:szCs w:val="20"/>
              </w:rPr>
              <w:t xml:space="preserve"> y </w:t>
            </w:r>
            <w:r w:rsidRPr="00835AD9">
              <w:rPr>
                <w:b/>
                <w:bCs/>
                <w:sz w:val="20"/>
                <w:szCs w:val="20"/>
              </w:rPr>
              <w:t>GitHub</w:t>
            </w:r>
            <w:r w:rsidRPr="00835AD9">
              <w:rPr>
                <w:sz w:val="20"/>
                <w:szCs w:val="20"/>
              </w:rPr>
              <w:t>.</w:t>
            </w:r>
          </w:p>
        </w:tc>
        <w:tc>
          <w:tcPr>
            <w:tcW w:w="775" w:type="dxa"/>
          </w:tcPr>
          <w:p w14:paraId="47DAC19A" w14:textId="77777777" w:rsidR="001B2ABD" w:rsidRPr="00835AD9" w:rsidRDefault="001B2ABD" w:rsidP="000C45FF">
            <w:pPr>
              <w:tabs>
                <w:tab w:val="left" w:pos="990"/>
              </w:tabs>
            </w:pPr>
          </w:p>
        </w:tc>
        <w:tc>
          <w:tcPr>
            <w:tcW w:w="6462" w:type="dxa"/>
          </w:tcPr>
          <w:p w14:paraId="5F395C23" w14:textId="6E1B16E2" w:rsidR="005F5F3C" w:rsidRPr="00835AD9" w:rsidRDefault="00210AF2" w:rsidP="005F5F3C">
            <w:pPr>
              <w:pStyle w:val="Ttulo2"/>
              <w:rPr>
                <w:sz w:val="32"/>
                <w:szCs w:val="36"/>
              </w:rPr>
            </w:pPr>
            <w:r w:rsidRPr="00835AD9">
              <w:rPr>
                <w:sz w:val="32"/>
                <w:szCs w:val="36"/>
              </w:rPr>
              <w:t>WORK EXPERIENCE</w:t>
            </w:r>
          </w:p>
          <w:p w14:paraId="36908FA5" w14:textId="7DE82D7C" w:rsidR="005F5F3C" w:rsidRPr="00835AD9" w:rsidRDefault="00E543EF" w:rsidP="005F5F3C">
            <w:pPr>
              <w:pStyle w:val="Ttulo4"/>
              <w:rPr>
                <w:sz w:val="24"/>
                <w:szCs w:val="32"/>
              </w:rPr>
            </w:pPr>
            <w:r w:rsidRPr="00835AD9">
              <w:rPr>
                <w:sz w:val="24"/>
                <w:szCs w:val="32"/>
              </w:rPr>
              <w:t>Software Engineer</w:t>
            </w:r>
          </w:p>
          <w:p w14:paraId="62E37A1E" w14:textId="7014B663" w:rsidR="005F5F3C" w:rsidRPr="00835AD9" w:rsidRDefault="005F5F3C" w:rsidP="005F5F3C">
            <w:pPr>
              <w:pStyle w:val="Fecha"/>
              <w:rPr>
                <w:sz w:val="24"/>
                <w:szCs w:val="32"/>
              </w:rPr>
            </w:pPr>
            <w:r w:rsidRPr="00835AD9">
              <w:rPr>
                <w:sz w:val="24"/>
                <w:szCs w:val="32"/>
              </w:rPr>
              <w:t xml:space="preserve">Alicante, </w:t>
            </w:r>
            <w:r w:rsidR="00E543EF" w:rsidRPr="00835AD9">
              <w:rPr>
                <w:sz w:val="24"/>
                <w:szCs w:val="32"/>
              </w:rPr>
              <w:t>February</w:t>
            </w:r>
            <w:r w:rsidRPr="00835AD9">
              <w:rPr>
                <w:sz w:val="24"/>
                <w:szCs w:val="32"/>
              </w:rPr>
              <w:t xml:space="preserve"> 2024</w:t>
            </w:r>
            <w:r w:rsidRPr="00835AD9">
              <w:rPr>
                <w:sz w:val="24"/>
                <w:szCs w:val="32"/>
                <w:lang w:bidi="es-ES"/>
              </w:rPr>
              <w:t xml:space="preserve"> – </w:t>
            </w:r>
            <w:r w:rsidR="00E543EF" w:rsidRPr="00835AD9">
              <w:rPr>
                <w:sz w:val="24"/>
                <w:szCs w:val="32"/>
              </w:rPr>
              <w:t>Present</w:t>
            </w:r>
          </w:p>
          <w:p w14:paraId="4EF31ADB" w14:textId="1E5859C5" w:rsidR="005F5F3C" w:rsidRPr="00D36E2E" w:rsidRDefault="005F5F3C" w:rsidP="005F5F3C">
            <w:pPr>
              <w:rPr>
                <w:sz w:val="24"/>
                <w:szCs w:val="32"/>
                <w:lang w:val="es-ES"/>
              </w:rPr>
            </w:pPr>
            <w:r w:rsidRPr="00D36E2E">
              <w:rPr>
                <w:sz w:val="24"/>
                <w:szCs w:val="32"/>
                <w:lang w:val="es-ES"/>
              </w:rPr>
              <w:t>AGRUPACIÓN SANITARIA SEGUROS S.A. - ASSSA.</w:t>
            </w:r>
          </w:p>
          <w:p w14:paraId="3C4A31E6" w14:textId="77777777" w:rsidR="00A43652" w:rsidRPr="00D36E2E" w:rsidRDefault="00A43652" w:rsidP="00A43652">
            <w:pPr>
              <w:pStyle w:val="Prrafodelista"/>
              <w:rPr>
                <w:sz w:val="22"/>
                <w:szCs w:val="28"/>
                <w:lang w:val="es-ES"/>
              </w:rPr>
            </w:pPr>
          </w:p>
          <w:p w14:paraId="3311C916" w14:textId="39C23B2C" w:rsidR="00763B15" w:rsidRPr="00835AD9" w:rsidRDefault="00BF6379" w:rsidP="00763B15">
            <w:pPr>
              <w:pStyle w:val="Ttulo4"/>
              <w:numPr>
                <w:ilvl w:val="0"/>
                <w:numId w:val="21"/>
              </w:numPr>
              <w:jc w:val="both"/>
              <w:rPr>
                <w:b w:val="0"/>
                <w:bCs/>
                <w:sz w:val="22"/>
                <w:szCs w:val="28"/>
              </w:rPr>
            </w:pPr>
            <w:r w:rsidRPr="00835AD9">
              <w:rPr>
                <w:sz w:val="22"/>
                <w:szCs w:val="28"/>
              </w:rPr>
              <w:t>Development of</w:t>
            </w:r>
            <w:r w:rsidR="00763B15" w:rsidRPr="00835AD9">
              <w:rPr>
                <w:sz w:val="22"/>
                <w:szCs w:val="28"/>
              </w:rPr>
              <w:t xml:space="preserve"> an internal web application for schedule management, work attendance tracking, and human resources management.</w:t>
            </w:r>
            <w:r w:rsidR="00763B15" w:rsidRPr="00835AD9">
              <w:rPr>
                <w:b w:val="0"/>
                <w:bCs/>
                <w:sz w:val="22"/>
                <w:szCs w:val="28"/>
              </w:rPr>
              <w:t xml:space="preserve"> </w:t>
            </w:r>
            <w:r w:rsidR="00763B15" w:rsidRPr="00835AD9">
              <w:rPr>
                <w:b w:val="0"/>
                <w:bCs/>
                <w:sz w:val="22"/>
                <w:szCs w:val="28"/>
              </w:rPr>
              <w:br/>
            </w:r>
            <w:r w:rsidR="00F657FE" w:rsidRPr="00835AD9">
              <w:rPr>
                <w:b w:val="0"/>
                <w:bCs/>
                <w:sz w:val="22"/>
                <w:szCs w:val="28"/>
              </w:rPr>
              <w:t xml:space="preserve">Stack: </w:t>
            </w:r>
            <w:r w:rsidR="00763B15" w:rsidRPr="00835AD9">
              <w:rPr>
                <w:b w:val="0"/>
                <w:bCs/>
                <w:sz w:val="22"/>
                <w:szCs w:val="28"/>
              </w:rPr>
              <w:t>C# | ASP.NET | HTML | CSS | JavaScript | SQL Server | Entity Framework | LINQ</w:t>
            </w:r>
          </w:p>
          <w:p w14:paraId="2802F6C8" w14:textId="77777777" w:rsidR="00984A43" w:rsidRPr="00835AD9" w:rsidRDefault="00984A43" w:rsidP="00984A43">
            <w:pPr>
              <w:rPr>
                <w:sz w:val="22"/>
              </w:rPr>
            </w:pPr>
          </w:p>
          <w:p w14:paraId="5066D945" w14:textId="030A0B85" w:rsidR="00B1564E" w:rsidRPr="00835AD9" w:rsidRDefault="00D36E2E" w:rsidP="00B1564E">
            <w:pPr>
              <w:pStyle w:val="Ttulo4"/>
              <w:numPr>
                <w:ilvl w:val="0"/>
                <w:numId w:val="21"/>
              </w:numPr>
              <w:jc w:val="both"/>
              <w:rPr>
                <w:b w:val="0"/>
                <w:bCs/>
                <w:sz w:val="22"/>
                <w:szCs w:val="28"/>
              </w:rPr>
            </w:pPr>
            <w:r>
              <w:rPr>
                <w:sz w:val="22"/>
                <w:szCs w:val="28"/>
              </w:rPr>
              <w:t>Implementation</w:t>
            </w:r>
            <w:r w:rsidR="00B1564E" w:rsidRPr="00835AD9">
              <w:rPr>
                <w:sz w:val="22"/>
                <w:szCs w:val="28"/>
              </w:rPr>
              <w:t xml:space="preserve"> of multiple features, maintenance, and process automation in an internal-use web.</w:t>
            </w:r>
            <w:r w:rsidR="00B1564E" w:rsidRPr="00835AD9">
              <w:rPr>
                <w:b w:val="0"/>
                <w:bCs/>
                <w:sz w:val="22"/>
                <w:szCs w:val="28"/>
              </w:rPr>
              <w:br/>
            </w:r>
            <w:r w:rsidR="00F657FE" w:rsidRPr="00835AD9">
              <w:rPr>
                <w:b w:val="0"/>
                <w:bCs/>
                <w:sz w:val="22"/>
                <w:szCs w:val="28"/>
              </w:rPr>
              <w:t xml:space="preserve">Stack: </w:t>
            </w:r>
            <w:r w:rsidR="00B1564E" w:rsidRPr="00835AD9">
              <w:rPr>
                <w:b w:val="0"/>
                <w:bCs/>
                <w:sz w:val="22"/>
                <w:szCs w:val="28"/>
              </w:rPr>
              <w:t>C# | ASP.NET | HTML | CSS | JavaScript | SQL Server | Entity Framework | LINQ</w:t>
            </w:r>
          </w:p>
          <w:p w14:paraId="1793A38C" w14:textId="77777777" w:rsidR="00E25BCD" w:rsidRPr="00835AD9" w:rsidRDefault="00E25BCD" w:rsidP="00BD66EE">
            <w:pPr>
              <w:jc w:val="both"/>
              <w:rPr>
                <w:sz w:val="22"/>
                <w:szCs w:val="28"/>
              </w:rPr>
            </w:pPr>
          </w:p>
          <w:p w14:paraId="35FF20A1" w14:textId="501DD77A" w:rsidR="00E25BCD" w:rsidRPr="00835AD9" w:rsidRDefault="00D36E2E" w:rsidP="009A68EC">
            <w:pPr>
              <w:pStyle w:val="Prrafodelista"/>
              <w:numPr>
                <w:ilvl w:val="0"/>
                <w:numId w:val="21"/>
              </w:numPr>
              <w:jc w:val="both"/>
              <w:rPr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Programming</w:t>
            </w:r>
            <w:r w:rsidR="00B1564E" w:rsidRPr="00835AD9">
              <w:rPr>
                <w:b/>
                <w:bCs/>
                <w:sz w:val="22"/>
                <w:szCs w:val="28"/>
              </w:rPr>
              <w:t xml:space="preserve"> of search functionality with filters in a web application.</w:t>
            </w:r>
            <w:r w:rsidR="00B1564E" w:rsidRPr="00835AD9">
              <w:rPr>
                <w:b/>
                <w:bCs/>
                <w:sz w:val="22"/>
                <w:szCs w:val="28"/>
              </w:rPr>
              <w:br/>
            </w:r>
            <w:r w:rsidR="00F657FE" w:rsidRPr="00835AD9">
              <w:rPr>
                <w:sz w:val="22"/>
                <w:szCs w:val="28"/>
              </w:rPr>
              <w:t>Stack:</w:t>
            </w:r>
            <w:r w:rsidR="00F657FE" w:rsidRPr="00835AD9">
              <w:rPr>
                <w:b/>
                <w:bCs/>
                <w:sz w:val="22"/>
                <w:szCs w:val="28"/>
              </w:rPr>
              <w:t xml:space="preserve"> </w:t>
            </w:r>
            <w:r w:rsidR="00B1564E" w:rsidRPr="00835AD9">
              <w:rPr>
                <w:bCs/>
                <w:sz w:val="22"/>
                <w:szCs w:val="28"/>
              </w:rPr>
              <w:t>PHP | Laravel | Blade | HTML | CSS | JavaScript | MySQL</w:t>
            </w:r>
          </w:p>
          <w:p w14:paraId="32EACE5E" w14:textId="49DFDF69" w:rsidR="00984A43" w:rsidRPr="00835AD9" w:rsidRDefault="00210AF2" w:rsidP="00BD66EE">
            <w:pPr>
              <w:pStyle w:val="Ttulo2"/>
              <w:rPr>
                <w:sz w:val="32"/>
                <w:szCs w:val="32"/>
              </w:rPr>
            </w:pPr>
            <w:r w:rsidRPr="00835AD9">
              <w:rPr>
                <w:sz w:val="32"/>
                <w:szCs w:val="32"/>
              </w:rPr>
              <w:t>personal projects</w:t>
            </w:r>
          </w:p>
          <w:p w14:paraId="7DED47E2" w14:textId="30B9C0D2" w:rsidR="00BF6379" w:rsidRPr="00835AD9" w:rsidRDefault="00D36E2E" w:rsidP="00BD66EE">
            <w:pPr>
              <w:jc w:val="both"/>
              <w:rPr>
                <w:b/>
                <w:bCs/>
                <w:sz w:val="22"/>
                <w:szCs w:val="28"/>
                <w:lang w:bidi="es-ES"/>
              </w:rPr>
            </w:pPr>
            <w:r>
              <w:rPr>
                <w:b/>
                <w:bCs/>
                <w:sz w:val="22"/>
                <w:szCs w:val="28"/>
                <w:lang w:bidi="es-ES"/>
              </w:rPr>
              <w:t>Creation</w:t>
            </w:r>
            <w:r w:rsidR="00BF6379" w:rsidRPr="00835AD9">
              <w:rPr>
                <w:b/>
                <w:bCs/>
                <w:sz w:val="22"/>
                <w:szCs w:val="28"/>
                <w:lang w:bidi="es-ES"/>
              </w:rPr>
              <w:t xml:space="preserve"> of a social media network for movie lovers, designed to discover films, share them with other users, and share opinions about them.</w:t>
            </w:r>
          </w:p>
          <w:p w14:paraId="401A831D" w14:textId="65D0C673" w:rsidR="00BF6379" w:rsidRPr="00835AD9" w:rsidRDefault="00F657FE" w:rsidP="00BD66EE">
            <w:pPr>
              <w:jc w:val="both"/>
              <w:rPr>
                <w:sz w:val="22"/>
                <w:szCs w:val="28"/>
                <w:lang w:bidi="es-ES"/>
              </w:rPr>
            </w:pPr>
            <w:r w:rsidRPr="00835AD9">
              <w:rPr>
                <w:sz w:val="22"/>
                <w:szCs w:val="28"/>
              </w:rPr>
              <w:t>Stack:</w:t>
            </w:r>
            <w:r w:rsidRPr="00835AD9">
              <w:rPr>
                <w:b/>
                <w:bCs/>
                <w:sz w:val="22"/>
                <w:szCs w:val="28"/>
              </w:rPr>
              <w:t xml:space="preserve"> </w:t>
            </w:r>
            <w:r w:rsidR="00BF6379" w:rsidRPr="00835AD9">
              <w:rPr>
                <w:sz w:val="22"/>
                <w:szCs w:val="28"/>
                <w:lang w:bidi="es-ES"/>
              </w:rPr>
              <w:t>MCV | REST API |</w:t>
            </w:r>
            <w:r w:rsidR="00BF6379" w:rsidRPr="00835AD9">
              <w:rPr>
                <w:b/>
                <w:bCs/>
                <w:sz w:val="22"/>
                <w:szCs w:val="28"/>
                <w:lang w:bidi="es-ES"/>
              </w:rPr>
              <w:t xml:space="preserve"> </w:t>
            </w:r>
            <w:r w:rsidR="00BD66EE" w:rsidRPr="00835AD9">
              <w:rPr>
                <w:sz w:val="22"/>
                <w:szCs w:val="28"/>
                <w:lang w:bidi="es-ES"/>
              </w:rPr>
              <w:t>Java</w:t>
            </w:r>
            <w:r w:rsidR="00BF6379" w:rsidRPr="00835AD9">
              <w:rPr>
                <w:sz w:val="22"/>
                <w:szCs w:val="28"/>
                <w:lang w:bidi="es-ES"/>
              </w:rPr>
              <w:t xml:space="preserve"> | </w:t>
            </w:r>
            <w:r w:rsidR="00BD66EE" w:rsidRPr="00835AD9">
              <w:rPr>
                <w:sz w:val="22"/>
                <w:szCs w:val="28"/>
                <w:lang w:bidi="es-ES"/>
              </w:rPr>
              <w:t>Spring Boot</w:t>
            </w:r>
            <w:r w:rsidR="00BF6379" w:rsidRPr="00835AD9">
              <w:rPr>
                <w:sz w:val="22"/>
                <w:szCs w:val="28"/>
                <w:lang w:bidi="es-ES"/>
              </w:rPr>
              <w:t xml:space="preserve"> | </w:t>
            </w:r>
            <w:r w:rsidR="00BD66EE" w:rsidRPr="00835AD9">
              <w:rPr>
                <w:sz w:val="22"/>
                <w:szCs w:val="28"/>
                <w:lang w:bidi="es-ES"/>
              </w:rPr>
              <w:t>JPA</w:t>
            </w:r>
            <w:r w:rsidR="00BF6379" w:rsidRPr="00835AD9">
              <w:rPr>
                <w:sz w:val="22"/>
                <w:szCs w:val="28"/>
                <w:lang w:bidi="es-ES"/>
              </w:rPr>
              <w:t xml:space="preserve"> | </w:t>
            </w:r>
            <w:r w:rsidR="00BD66EE" w:rsidRPr="00835AD9">
              <w:rPr>
                <w:sz w:val="22"/>
                <w:szCs w:val="28"/>
                <w:lang w:bidi="es-ES"/>
              </w:rPr>
              <w:t>Hibernate</w:t>
            </w:r>
            <w:r w:rsidRPr="00835AD9">
              <w:rPr>
                <w:sz w:val="22"/>
                <w:szCs w:val="28"/>
                <w:lang w:bidi="es-ES"/>
              </w:rPr>
              <w:t xml:space="preserve"> </w:t>
            </w:r>
            <w:r w:rsidR="00BF6379" w:rsidRPr="00835AD9">
              <w:rPr>
                <w:sz w:val="22"/>
                <w:szCs w:val="28"/>
                <w:lang w:bidi="es-ES"/>
              </w:rPr>
              <w:t xml:space="preserve">| </w:t>
            </w:r>
            <w:r w:rsidR="00BD66EE" w:rsidRPr="00835AD9">
              <w:rPr>
                <w:sz w:val="22"/>
                <w:szCs w:val="28"/>
                <w:lang w:bidi="es-ES"/>
              </w:rPr>
              <w:t>HTML</w:t>
            </w:r>
            <w:r w:rsidR="00BF6379" w:rsidRPr="00835AD9">
              <w:rPr>
                <w:sz w:val="22"/>
                <w:szCs w:val="28"/>
                <w:lang w:bidi="es-ES"/>
              </w:rPr>
              <w:t xml:space="preserve"> | </w:t>
            </w:r>
            <w:r w:rsidR="00BD66EE" w:rsidRPr="00835AD9">
              <w:rPr>
                <w:sz w:val="22"/>
                <w:szCs w:val="28"/>
                <w:lang w:bidi="es-ES"/>
              </w:rPr>
              <w:t>CSS</w:t>
            </w:r>
            <w:r w:rsidR="00BF6379" w:rsidRPr="00835AD9">
              <w:rPr>
                <w:sz w:val="22"/>
                <w:szCs w:val="28"/>
                <w:lang w:bidi="es-ES"/>
              </w:rPr>
              <w:t xml:space="preserve"> | </w:t>
            </w:r>
            <w:r w:rsidR="00BD66EE" w:rsidRPr="00835AD9">
              <w:rPr>
                <w:sz w:val="22"/>
                <w:szCs w:val="28"/>
                <w:lang w:bidi="es-ES"/>
              </w:rPr>
              <w:t>JavaScript</w:t>
            </w:r>
            <w:r w:rsidR="00BF6379" w:rsidRPr="00835AD9">
              <w:rPr>
                <w:sz w:val="22"/>
                <w:szCs w:val="28"/>
                <w:lang w:bidi="es-ES"/>
              </w:rPr>
              <w:t xml:space="preserve"> | </w:t>
            </w:r>
            <w:r w:rsidR="00BD66EE" w:rsidRPr="00835AD9">
              <w:rPr>
                <w:sz w:val="22"/>
                <w:szCs w:val="28"/>
                <w:lang w:bidi="es-ES"/>
              </w:rPr>
              <w:t>H2</w:t>
            </w:r>
            <w:r w:rsidR="00BF6379" w:rsidRPr="00835AD9">
              <w:rPr>
                <w:sz w:val="22"/>
                <w:szCs w:val="28"/>
                <w:lang w:bidi="es-ES"/>
              </w:rPr>
              <w:t xml:space="preserve"> | </w:t>
            </w:r>
            <w:r w:rsidR="00BD66EE" w:rsidRPr="00835AD9">
              <w:rPr>
                <w:sz w:val="22"/>
                <w:szCs w:val="28"/>
                <w:lang w:bidi="es-ES"/>
              </w:rPr>
              <w:t>PostgresSQL</w:t>
            </w:r>
            <w:r w:rsidR="00966874">
              <w:rPr>
                <w:sz w:val="22"/>
                <w:szCs w:val="28"/>
                <w:lang w:bidi="es-ES"/>
              </w:rPr>
              <w:t xml:space="preserve"> | Docker</w:t>
            </w:r>
          </w:p>
          <w:p w14:paraId="5B18A82C" w14:textId="77777777" w:rsidR="00F657FE" w:rsidRPr="00835AD9" w:rsidRDefault="00F657FE" w:rsidP="00BD66EE">
            <w:pPr>
              <w:jc w:val="both"/>
              <w:rPr>
                <w:sz w:val="22"/>
                <w:szCs w:val="28"/>
                <w:lang w:bidi="es-ES"/>
              </w:rPr>
            </w:pPr>
          </w:p>
          <w:p w14:paraId="64C8EEF2" w14:textId="1280325C" w:rsidR="00BD66EE" w:rsidRPr="00835AD9" w:rsidRDefault="00BF6379" w:rsidP="00BD66EE">
            <w:pPr>
              <w:jc w:val="both"/>
              <w:rPr>
                <w:sz w:val="22"/>
                <w:szCs w:val="28"/>
                <w:lang w:bidi="es-ES"/>
              </w:rPr>
            </w:pPr>
            <w:r w:rsidRPr="00835AD9">
              <w:rPr>
                <w:sz w:val="22"/>
                <w:szCs w:val="28"/>
                <w:lang w:bidi="es-ES"/>
              </w:rPr>
              <w:t>Link</w:t>
            </w:r>
            <w:r w:rsidR="00BD66EE" w:rsidRPr="00835AD9">
              <w:rPr>
                <w:sz w:val="22"/>
                <w:szCs w:val="28"/>
                <w:lang w:bidi="es-ES"/>
              </w:rPr>
              <w:t xml:space="preserve">: </w:t>
            </w:r>
            <w:hyperlink r:id="rId11" w:history="1">
              <w:r w:rsidR="00BD66EE" w:rsidRPr="00835AD9">
                <w:rPr>
                  <w:rStyle w:val="Hipervnculo"/>
                  <w:color w:val="auto"/>
                  <w:sz w:val="22"/>
                  <w:szCs w:val="28"/>
                  <w:lang w:bidi="es-ES"/>
                </w:rPr>
                <w:t>https://github.com/fjrp9-ua/SocialFilms_byFJRP</w:t>
              </w:r>
            </w:hyperlink>
          </w:p>
          <w:p w14:paraId="10961119" w14:textId="3E4ECD15" w:rsidR="00984A43" w:rsidRPr="00835AD9" w:rsidRDefault="00210AF2" w:rsidP="00984A43">
            <w:pPr>
              <w:pStyle w:val="Ttulo2"/>
              <w:rPr>
                <w:sz w:val="32"/>
                <w:szCs w:val="36"/>
              </w:rPr>
            </w:pPr>
            <w:r w:rsidRPr="00835AD9">
              <w:rPr>
                <w:sz w:val="32"/>
                <w:szCs w:val="36"/>
              </w:rPr>
              <w:t>EDUCATION</w:t>
            </w:r>
          </w:p>
          <w:p w14:paraId="356B40CA" w14:textId="6F2DBB68" w:rsidR="00036450" w:rsidRPr="00835AD9" w:rsidRDefault="009D235E" w:rsidP="00B359E4">
            <w:pPr>
              <w:pStyle w:val="Ttulo4"/>
              <w:rPr>
                <w:sz w:val="24"/>
                <w:szCs w:val="32"/>
              </w:rPr>
            </w:pPr>
            <w:r w:rsidRPr="00835AD9">
              <w:rPr>
                <w:sz w:val="24"/>
                <w:szCs w:val="32"/>
              </w:rPr>
              <w:t>Bachelor’s Degree in Computer Engineering</w:t>
            </w:r>
          </w:p>
          <w:p w14:paraId="6EA1539B" w14:textId="5674158D" w:rsidR="00036450" w:rsidRPr="00835AD9" w:rsidRDefault="000F3516" w:rsidP="00B359E4">
            <w:pPr>
              <w:pStyle w:val="Fecha"/>
              <w:rPr>
                <w:sz w:val="24"/>
                <w:szCs w:val="32"/>
              </w:rPr>
            </w:pPr>
            <w:r w:rsidRPr="00835AD9">
              <w:rPr>
                <w:sz w:val="24"/>
                <w:szCs w:val="32"/>
              </w:rPr>
              <w:t>2020/21</w:t>
            </w:r>
            <w:r w:rsidR="00036450" w:rsidRPr="00835AD9">
              <w:rPr>
                <w:sz w:val="24"/>
                <w:szCs w:val="32"/>
                <w:lang w:bidi="es-ES"/>
              </w:rPr>
              <w:t xml:space="preserve"> </w:t>
            </w:r>
            <w:r w:rsidR="00AD18D6" w:rsidRPr="00835AD9">
              <w:rPr>
                <w:sz w:val="24"/>
                <w:szCs w:val="32"/>
                <w:lang w:bidi="es-ES"/>
              </w:rPr>
              <w:t>–</w:t>
            </w:r>
            <w:r w:rsidR="00036450" w:rsidRPr="00835AD9">
              <w:rPr>
                <w:sz w:val="24"/>
                <w:szCs w:val="32"/>
                <w:lang w:bidi="es-ES"/>
              </w:rPr>
              <w:t xml:space="preserve"> </w:t>
            </w:r>
            <w:r w:rsidR="00AD18D6" w:rsidRPr="00835AD9">
              <w:rPr>
                <w:sz w:val="24"/>
                <w:szCs w:val="32"/>
              </w:rPr>
              <w:t>2023/24</w:t>
            </w:r>
          </w:p>
          <w:p w14:paraId="2A31D5DE" w14:textId="79C325EF" w:rsidR="00E36885" w:rsidRPr="00835AD9" w:rsidRDefault="00835AD9" w:rsidP="005F5F3C">
            <w:pPr>
              <w:rPr>
                <w:sz w:val="24"/>
                <w:szCs w:val="32"/>
              </w:rPr>
            </w:pPr>
            <w:r w:rsidRPr="00835AD9">
              <w:rPr>
                <w:sz w:val="24"/>
                <w:szCs w:val="32"/>
              </w:rPr>
              <w:t>University of</w:t>
            </w:r>
            <w:r w:rsidR="000F3516" w:rsidRPr="00835AD9">
              <w:rPr>
                <w:sz w:val="24"/>
                <w:szCs w:val="32"/>
              </w:rPr>
              <w:t xml:space="preserve"> Alicante, San Vicente del Raspeig.</w:t>
            </w:r>
          </w:p>
          <w:p w14:paraId="11BB4116" w14:textId="77777777" w:rsidR="005910B9" w:rsidRPr="00835AD9" w:rsidRDefault="005910B9" w:rsidP="005F5F3C">
            <w:pPr>
              <w:rPr>
                <w:sz w:val="24"/>
                <w:szCs w:val="32"/>
              </w:rPr>
            </w:pPr>
          </w:p>
          <w:p w14:paraId="512F0CEB" w14:textId="75A70CAC" w:rsidR="005910B9" w:rsidRPr="00835AD9" w:rsidRDefault="009D235E" w:rsidP="005910B9">
            <w:pPr>
              <w:pStyle w:val="Ttulo4"/>
              <w:rPr>
                <w:sz w:val="24"/>
                <w:szCs w:val="32"/>
              </w:rPr>
            </w:pPr>
            <w:r w:rsidRPr="00835AD9">
              <w:rPr>
                <w:sz w:val="24"/>
                <w:szCs w:val="32"/>
              </w:rPr>
              <w:t>High School Diploma in Science and Technology</w:t>
            </w:r>
          </w:p>
          <w:p w14:paraId="150F83EB" w14:textId="77777777" w:rsidR="005910B9" w:rsidRPr="00835AD9" w:rsidRDefault="005910B9" w:rsidP="005910B9">
            <w:pPr>
              <w:pStyle w:val="Fecha"/>
              <w:rPr>
                <w:sz w:val="24"/>
                <w:szCs w:val="32"/>
              </w:rPr>
            </w:pPr>
            <w:r w:rsidRPr="00835AD9">
              <w:rPr>
                <w:sz w:val="24"/>
                <w:szCs w:val="32"/>
              </w:rPr>
              <w:t>2018/19</w:t>
            </w:r>
            <w:r w:rsidRPr="00835AD9">
              <w:rPr>
                <w:sz w:val="24"/>
                <w:szCs w:val="32"/>
                <w:lang w:bidi="es-ES"/>
              </w:rPr>
              <w:t xml:space="preserve"> – </w:t>
            </w:r>
            <w:r w:rsidRPr="00835AD9">
              <w:rPr>
                <w:sz w:val="24"/>
                <w:szCs w:val="32"/>
              </w:rPr>
              <w:t>2019/20</w:t>
            </w:r>
          </w:p>
          <w:p w14:paraId="0F447B1B" w14:textId="77777777" w:rsidR="005910B9" w:rsidRPr="00835AD9" w:rsidRDefault="005910B9" w:rsidP="005910B9">
            <w:pPr>
              <w:rPr>
                <w:sz w:val="24"/>
                <w:szCs w:val="32"/>
              </w:rPr>
            </w:pPr>
            <w:r w:rsidRPr="00835AD9">
              <w:rPr>
                <w:sz w:val="24"/>
                <w:szCs w:val="32"/>
              </w:rPr>
              <w:t>IES Eladio Cabañero, Tomelloso.</w:t>
            </w:r>
          </w:p>
          <w:p w14:paraId="72DE33DA" w14:textId="36B84EBD" w:rsidR="00941536" w:rsidRPr="00835AD9" w:rsidRDefault="00210AF2" w:rsidP="00941536">
            <w:pPr>
              <w:pStyle w:val="Ttulo2"/>
              <w:rPr>
                <w:sz w:val="32"/>
                <w:szCs w:val="32"/>
              </w:rPr>
            </w:pPr>
            <w:r w:rsidRPr="00835AD9">
              <w:rPr>
                <w:sz w:val="32"/>
                <w:szCs w:val="32"/>
              </w:rPr>
              <w:t>LANGUAGE</w:t>
            </w:r>
            <w:r w:rsidR="00A64420">
              <w:rPr>
                <w:sz w:val="32"/>
                <w:szCs w:val="32"/>
              </w:rPr>
              <w:t>s</w:t>
            </w:r>
          </w:p>
          <w:p w14:paraId="51783937" w14:textId="31022F9C" w:rsidR="00941536" w:rsidRPr="00835AD9" w:rsidRDefault="00D445BE" w:rsidP="00941536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835AD9">
              <w:rPr>
                <w:b/>
                <w:bCs/>
                <w:sz w:val="24"/>
                <w:szCs w:val="24"/>
              </w:rPr>
              <w:t>Spanish</w:t>
            </w:r>
            <w:r w:rsidR="00941536" w:rsidRPr="00835AD9">
              <w:rPr>
                <w:sz w:val="24"/>
                <w:szCs w:val="24"/>
              </w:rPr>
              <w:t xml:space="preserve">: </w:t>
            </w:r>
            <w:r w:rsidRPr="00835AD9">
              <w:rPr>
                <w:sz w:val="24"/>
                <w:szCs w:val="24"/>
              </w:rPr>
              <w:t>Native</w:t>
            </w:r>
            <w:r w:rsidR="00941536" w:rsidRPr="00835AD9">
              <w:rPr>
                <w:sz w:val="24"/>
                <w:szCs w:val="24"/>
              </w:rPr>
              <w:t>.</w:t>
            </w:r>
          </w:p>
          <w:p w14:paraId="4657DBA2" w14:textId="0144B7DC" w:rsidR="00E36885" w:rsidRPr="00835AD9" w:rsidRDefault="00D445BE" w:rsidP="00941536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sz w:val="24"/>
                <w:szCs w:val="32"/>
              </w:rPr>
            </w:pPr>
            <w:r w:rsidRPr="00835AD9">
              <w:rPr>
                <w:b/>
                <w:bCs/>
                <w:sz w:val="24"/>
                <w:szCs w:val="24"/>
              </w:rPr>
              <w:t>English</w:t>
            </w:r>
            <w:r w:rsidR="00941536" w:rsidRPr="00835AD9">
              <w:rPr>
                <w:sz w:val="24"/>
                <w:szCs w:val="24"/>
              </w:rPr>
              <w:t xml:space="preserve">: </w:t>
            </w:r>
            <w:r w:rsidR="00D36E2E">
              <w:rPr>
                <w:sz w:val="24"/>
                <w:szCs w:val="24"/>
              </w:rPr>
              <w:t>B1</w:t>
            </w:r>
            <w:r w:rsidR="00C51527" w:rsidRPr="00835AD9">
              <w:rPr>
                <w:sz w:val="24"/>
                <w:szCs w:val="24"/>
              </w:rPr>
              <w:t>.</w:t>
            </w:r>
          </w:p>
        </w:tc>
      </w:tr>
    </w:tbl>
    <w:p w14:paraId="763654AB" w14:textId="77777777" w:rsidR="00F16828" w:rsidRPr="0059649E" w:rsidRDefault="00F16828" w:rsidP="000C45FF">
      <w:pPr>
        <w:tabs>
          <w:tab w:val="left" w:pos="990"/>
        </w:tabs>
      </w:pPr>
    </w:p>
    <w:sectPr w:rsidR="00F16828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B0B80" w14:textId="77777777" w:rsidR="0098759B" w:rsidRPr="00835AD9" w:rsidRDefault="0098759B" w:rsidP="000C45FF">
      <w:r w:rsidRPr="00835AD9">
        <w:separator/>
      </w:r>
    </w:p>
  </w:endnote>
  <w:endnote w:type="continuationSeparator" w:id="0">
    <w:p w14:paraId="3D3D2605" w14:textId="77777777" w:rsidR="0098759B" w:rsidRPr="00835AD9" w:rsidRDefault="0098759B" w:rsidP="000C45FF">
      <w:r w:rsidRPr="00835AD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59B78" w14:textId="77777777" w:rsidR="0098759B" w:rsidRPr="00835AD9" w:rsidRDefault="0098759B" w:rsidP="000C45FF">
      <w:r w:rsidRPr="00835AD9">
        <w:separator/>
      </w:r>
    </w:p>
  </w:footnote>
  <w:footnote w:type="continuationSeparator" w:id="0">
    <w:p w14:paraId="4B4B1B23" w14:textId="77777777" w:rsidR="0098759B" w:rsidRPr="00835AD9" w:rsidRDefault="0098759B" w:rsidP="000C45FF">
      <w:r w:rsidRPr="00835AD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022A5" w14:textId="77777777" w:rsidR="000C45FF" w:rsidRPr="00835AD9" w:rsidRDefault="000C45FF">
    <w:pPr>
      <w:pStyle w:val="Encabezado"/>
    </w:pPr>
    <w:r w:rsidRPr="00835AD9"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4E843159" wp14:editId="4065F9A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A26E8"/>
    <w:multiLevelType w:val="hybridMultilevel"/>
    <w:tmpl w:val="7F0A0892"/>
    <w:lvl w:ilvl="0" w:tplc="B808855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C76282"/>
    <w:multiLevelType w:val="hybridMultilevel"/>
    <w:tmpl w:val="CA386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C2199"/>
    <w:multiLevelType w:val="hybridMultilevel"/>
    <w:tmpl w:val="52248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4A38A5"/>
    <w:multiLevelType w:val="hybridMultilevel"/>
    <w:tmpl w:val="C2F6C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0B1671"/>
    <w:multiLevelType w:val="hybridMultilevel"/>
    <w:tmpl w:val="2190F1DC"/>
    <w:lvl w:ilvl="0" w:tplc="992A748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B6FD8"/>
    <w:multiLevelType w:val="hybridMultilevel"/>
    <w:tmpl w:val="5DDE6562"/>
    <w:lvl w:ilvl="0" w:tplc="FB64B0F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97164"/>
    <w:multiLevelType w:val="hybridMultilevel"/>
    <w:tmpl w:val="A462C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1F4DF6"/>
    <w:multiLevelType w:val="multilevel"/>
    <w:tmpl w:val="5592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694090"/>
    <w:multiLevelType w:val="hybridMultilevel"/>
    <w:tmpl w:val="C2A48C54"/>
    <w:lvl w:ilvl="0" w:tplc="6BA630E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94D86"/>
    <w:multiLevelType w:val="hybridMultilevel"/>
    <w:tmpl w:val="9EFA7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6D51E11"/>
    <w:multiLevelType w:val="hybridMultilevel"/>
    <w:tmpl w:val="7FC2BD24"/>
    <w:lvl w:ilvl="0" w:tplc="662AC5A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F5501"/>
    <w:multiLevelType w:val="hybridMultilevel"/>
    <w:tmpl w:val="BA225AA0"/>
    <w:lvl w:ilvl="0" w:tplc="6BA630E8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7237817">
    <w:abstractNumId w:val="14"/>
  </w:num>
  <w:num w:numId="2" w16cid:durableId="1760524183">
    <w:abstractNumId w:val="18"/>
  </w:num>
  <w:num w:numId="3" w16cid:durableId="1540897017">
    <w:abstractNumId w:val="8"/>
  </w:num>
  <w:num w:numId="4" w16cid:durableId="754546716">
    <w:abstractNumId w:val="3"/>
  </w:num>
  <w:num w:numId="5" w16cid:durableId="654602580">
    <w:abstractNumId w:val="2"/>
  </w:num>
  <w:num w:numId="6" w16cid:durableId="1395398871">
    <w:abstractNumId w:val="1"/>
  </w:num>
  <w:num w:numId="7" w16cid:durableId="1848977659">
    <w:abstractNumId w:val="0"/>
  </w:num>
  <w:num w:numId="8" w16cid:durableId="1540583464">
    <w:abstractNumId w:val="9"/>
  </w:num>
  <w:num w:numId="9" w16cid:durableId="1641420260">
    <w:abstractNumId w:val="7"/>
  </w:num>
  <w:num w:numId="10" w16cid:durableId="1068724688">
    <w:abstractNumId w:val="6"/>
  </w:num>
  <w:num w:numId="11" w16cid:durableId="1940795913">
    <w:abstractNumId w:val="5"/>
  </w:num>
  <w:num w:numId="12" w16cid:durableId="241641271">
    <w:abstractNumId w:val="4"/>
  </w:num>
  <w:num w:numId="13" w16cid:durableId="987900662">
    <w:abstractNumId w:val="22"/>
  </w:num>
  <w:num w:numId="14" w16cid:durableId="1620721248">
    <w:abstractNumId w:val="19"/>
  </w:num>
  <w:num w:numId="15" w16cid:durableId="75253151">
    <w:abstractNumId w:val="17"/>
  </w:num>
  <w:num w:numId="16" w16cid:durableId="1516111047">
    <w:abstractNumId w:val="11"/>
  </w:num>
  <w:num w:numId="17" w16cid:durableId="1838760943">
    <w:abstractNumId w:val="21"/>
  </w:num>
  <w:num w:numId="18" w16cid:durableId="1924337769">
    <w:abstractNumId w:val="15"/>
  </w:num>
  <w:num w:numId="19" w16cid:durableId="6297997">
    <w:abstractNumId w:val="10"/>
  </w:num>
  <w:num w:numId="20" w16cid:durableId="1311901919">
    <w:abstractNumId w:val="16"/>
  </w:num>
  <w:num w:numId="21" w16cid:durableId="1652951786">
    <w:abstractNumId w:val="13"/>
  </w:num>
  <w:num w:numId="22" w16cid:durableId="1310525267">
    <w:abstractNumId w:val="23"/>
  </w:num>
  <w:num w:numId="23" w16cid:durableId="1652949986">
    <w:abstractNumId w:val="20"/>
  </w:num>
  <w:num w:numId="24" w16cid:durableId="1636252845">
    <w:abstractNumId w:val="24"/>
  </w:num>
  <w:num w:numId="25" w16cid:durableId="16717176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F3"/>
    <w:rsid w:val="00036450"/>
    <w:rsid w:val="00071D6F"/>
    <w:rsid w:val="000730BA"/>
    <w:rsid w:val="00075675"/>
    <w:rsid w:val="00076096"/>
    <w:rsid w:val="00094499"/>
    <w:rsid w:val="00097B2E"/>
    <w:rsid w:val="000A1B62"/>
    <w:rsid w:val="000C45FF"/>
    <w:rsid w:val="000E3FD1"/>
    <w:rsid w:val="000E697B"/>
    <w:rsid w:val="000F3516"/>
    <w:rsid w:val="0010166A"/>
    <w:rsid w:val="00112054"/>
    <w:rsid w:val="0012033E"/>
    <w:rsid w:val="00121C9F"/>
    <w:rsid w:val="0013417C"/>
    <w:rsid w:val="00135D11"/>
    <w:rsid w:val="001424E5"/>
    <w:rsid w:val="00145BA2"/>
    <w:rsid w:val="001525E1"/>
    <w:rsid w:val="00180329"/>
    <w:rsid w:val="0019001F"/>
    <w:rsid w:val="001A74A5"/>
    <w:rsid w:val="001B2ABD"/>
    <w:rsid w:val="001D5355"/>
    <w:rsid w:val="001E0391"/>
    <w:rsid w:val="001E1759"/>
    <w:rsid w:val="001F1ECC"/>
    <w:rsid w:val="00210AF2"/>
    <w:rsid w:val="00210DAD"/>
    <w:rsid w:val="002400EB"/>
    <w:rsid w:val="002559EC"/>
    <w:rsid w:val="00256CF7"/>
    <w:rsid w:val="00273311"/>
    <w:rsid w:val="00281FD5"/>
    <w:rsid w:val="002A011C"/>
    <w:rsid w:val="002A7A23"/>
    <w:rsid w:val="002D3CA3"/>
    <w:rsid w:val="002F4695"/>
    <w:rsid w:val="0030481B"/>
    <w:rsid w:val="00314AEE"/>
    <w:rsid w:val="003156FC"/>
    <w:rsid w:val="003254B5"/>
    <w:rsid w:val="00335636"/>
    <w:rsid w:val="00347A5F"/>
    <w:rsid w:val="00364B96"/>
    <w:rsid w:val="0037121F"/>
    <w:rsid w:val="00373136"/>
    <w:rsid w:val="003A0C04"/>
    <w:rsid w:val="003A1B51"/>
    <w:rsid w:val="003A6B7D"/>
    <w:rsid w:val="003B06CA"/>
    <w:rsid w:val="004071FC"/>
    <w:rsid w:val="004142CD"/>
    <w:rsid w:val="0043031C"/>
    <w:rsid w:val="00445947"/>
    <w:rsid w:val="004561E8"/>
    <w:rsid w:val="004813B3"/>
    <w:rsid w:val="00496591"/>
    <w:rsid w:val="004A4B45"/>
    <w:rsid w:val="004A4C6A"/>
    <w:rsid w:val="004B411B"/>
    <w:rsid w:val="004C63E4"/>
    <w:rsid w:val="004D3011"/>
    <w:rsid w:val="004F7A8F"/>
    <w:rsid w:val="005262AC"/>
    <w:rsid w:val="00536AD5"/>
    <w:rsid w:val="00540609"/>
    <w:rsid w:val="00550B5E"/>
    <w:rsid w:val="005608F3"/>
    <w:rsid w:val="0057129C"/>
    <w:rsid w:val="00576962"/>
    <w:rsid w:val="005910B9"/>
    <w:rsid w:val="0059649E"/>
    <w:rsid w:val="005D3E0D"/>
    <w:rsid w:val="005E39D5"/>
    <w:rsid w:val="005F5F3C"/>
    <w:rsid w:val="00600670"/>
    <w:rsid w:val="00616F17"/>
    <w:rsid w:val="0062123A"/>
    <w:rsid w:val="00625E6C"/>
    <w:rsid w:val="00646E75"/>
    <w:rsid w:val="00665DF3"/>
    <w:rsid w:val="00666585"/>
    <w:rsid w:val="006771D0"/>
    <w:rsid w:val="00683315"/>
    <w:rsid w:val="006D2C46"/>
    <w:rsid w:val="006E3CEC"/>
    <w:rsid w:val="00715FCB"/>
    <w:rsid w:val="007270EC"/>
    <w:rsid w:val="0073113B"/>
    <w:rsid w:val="00734C19"/>
    <w:rsid w:val="00743101"/>
    <w:rsid w:val="00763B15"/>
    <w:rsid w:val="007775E1"/>
    <w:rsid w:val="007867A0"/>
    <w:rsid w:val="007922D8"/>
    <w:rsid w:val="007927F5"/>
    <w:rsid w:val="007D1F49"/>
    <w:rsid w:val="007F27D6"/>
    <w:rsid w:val="00800F5B"/>
    <w:rsid w:val="00802CA0"/>
    <w:rsid w:val="00835AD9"/>
    <w:rsid w:val="008408EE"/>
    <w:rsid w:val="0087178D"/>
    <w:rsid w:val="00882856"/>
    <w:rsid w:val="008B5A2C"/>
    <w:rsid w:val="008C17C7"/>
    <w:rsid w:val="008E7471"/>
    <w:rsid w:val="009225F6"/>
    <w:rsid w:val="009260CD"/>
    <w:rsid w:val="00933EAA"/>
    <w:rsid w:val="00941536"/>
    <w:rsid w:val="00952C25"/>
    <w:rsid w:val="00966874"/>
    <w:rsid w:val="00973322"/>
    <w:rsid w:val="0097665B"/>
    <w:rsid w:val="00984A43"/>
    <w:rsid w:val="0098759B"/>
    <w:rsid w:val="009A09AC"/>
    <w:rsid w:val="009A3A1D"/>
    <w:rsid w:val="009A68EC"/>
    <w:rsid w:val="009B3296"/>
    <w:rsid w:val="009C455A"/>
    <w:rsid w:val="009D0454"/>
    <w:rsid w:val="009D235E"/>
    <w:rsid w:val="00A2118D"/>
    <w:rsid w:val="00A43652"/>
    <w:rsid w:val="00A4550C"/>
    <w:rsid w:val="00A521C0"/>
    <w:rsid w:val="00A64420"/>
    <w:rsid w:val="00AA1653"/>
    <w:rsid w:val="00AD18D6"/>
    <w:rsid w:val="00AD4284"/>
    <w:rsid w:val="00AD76E2"/>
    <w:rsid w:val="00B1564E"/>
    <w:rsid w:val="00B20152"/>
    <w:rsid w:val="00B216F7"/>
    <w:rsid w:val="00B359E4"/>
    <w:rsid w:val="00B35A1B"/>
    <w:rsid w:val="00B57D98"/>
    <w:rsid w:val="00B70850"/>
    <w:rsid w:val="00B75AD1"/>
    <w:rsid w:val="00B873E2"/>
    <w:rsid w:val="00BD66EE"/>
    <w:rsid w:val="00BF6379"/>
    <w:rsid w:val="00C066B6"/>
    <w:rsid w:val="00C260BE"/>
    <w:rsid w:val="00C34324"/>
    <w:rsid w:val="00C361F1"/>
    <w:rsid w:val="00C37BA1"/>
    <w:rsid w:val="00C4674C"/>
    <w:rsid w:val="00C506CF"/>
    <w:rsid w:val="00C51527"/>
    <w:rsid w:val="00C61D09"/>
    <w:rsid w:val="00C72BED"/>
    <w:rsid w:val="00C82952"/>
    <w:rsid w:val="00C914E7"/>
    <w:rsid w:val="00C9578B"/>
    <w:rsid w:val="00CB0055"/>
    <w:rsid w:val="00CC0BF3"/>
    <w:rsid w:val="00CC0C6D"/>
    <w:rsid w:val="00D04BFE"/>
    <w:rsid w:val="00D20500"/>
    <w:rsid w:val="00D2522B"/>
    <w:rsid w:val="00D36B6F"/>
    <w:rsid w:val="00D36E2E"/>
    <w:rsid w:val="00D40685"/>
    <w:rsid w:val="00D422DE"/>
    <w:rsid w:val="00D445BE"/>
    <w:rsid w:val="00D5459D"/>
    <w:rsid w:val="00D57888"/>
    <w:rsid w:val="00DA1F4D"/>
    <w:rsid w:val="00DD172A"/>
    <w:rsid w:val="00DD41B5"/>
    <w:rsid w:val="00E10D19"/>
    <w:rsid w:val="00E2121D"/>
    <w:rsid w:val="00E25A26"/>
    <w:rsid w:val="00E25BCD"/>
    <w:rsid w:val="00E25DDA"/>
    <w:rsid w:val="00E357EC"/>
    <w:rsid w:val="00E36885"/>
    <w:rsid w:val="00E4381A"/>
    <w:rsid w:val="00E543EF"/>
    <w:rsid w:val="00E55D74"/>
    <w:rsid w:val="00E969E3"/>
    <w:rsid w:val="00EE4C8D"/>
    <w:rsid w:val="00F16828"/>
    <w:rsid w:val="00F22E81"/>
    <w:rsid w:val="00F255F9"/>
    <w:rsid w:val="00F275A6"/>
    <w:rsid w:val="00F60274"/>
    <w:rsid w:val="00F657FE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55E2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customStyle="1" w:styleId="id-addr-ux-search-text">
    <w:name w:val="id-addr-ux-search-text"/>
    <w:basedOn w:val="Fuentedeprrafopredeter"/>
    <w:rsid w:val="00C61D09"/>
  </w:style>
  <w:style w:type="character" w:styleId="Mencinsinresolver">
    <w:name w:val="Unresolved Mention"/>
    <w:basedOn w:val="Fuentedeprrafopredeter"/>
    <w:uiPriority w:val="99"/>
    <w:semiHidden/>
    <w:unhideWhenUsed/>
    <w:rsid w:val="00E36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jrp9-ua/SocialFilms_byFJRP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franciscojramirezparaiso002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r\AppData\Roaming\Microsoft\Templates\Curr&#237;culum%20v&#237;tae%20azul%20y%20gris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2023-09-26T13:29:00Z</dcterms:created>
  <dcterms:modified xsi:type="dcterms:W3CDTF">2025-03-15T08:35:00Z</dcterms:modified>
</cp:coreProperties>
</file>